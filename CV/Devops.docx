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DF966" w14:textId="77777777" w:rsidR="006B39F4" w:rsidRDefault="00FF7DD4" w:rsidP="00FF7DD4">
      <w:pPr>
        <w:pStyle w:val="Subtitle"/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</w:p>
    <w:p w14:paraId="24EE3F2A" w14:textId="4EEB7D9A" w:rsidR="00C41A37" w:rsidRDefault="006B39F4" w:rsidP="00FF7DD4">
      <w:pPr>
        <w:pStyle w:val="Subtitle"/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="00FF7DD4">
        <w:rPr>
          <w:sz w:val="44"/>
          <w:szCs w:val="44"/>
        </w:rPr>
        <w:t xml:space="preserve"> </w:t>
      </w:r>
      <w:r w:rsidR="00C41A37" w:rsidRPr="00C41A37">
        <w:rPr>
          <w:sz w:val="44"/>
          <w:szCs w:val="44"/>
        </w:rPr>
        <w:t>SARANYA VIJAYA SELVARAJ</w:t>
      </w:r>
      <w:r w:rsidR="00BE18E8">
        <w:rPr>
          <w:sz w:val="44"/>
          <w:szCs w:val="44"/>
        </w:rPr>
        <w:t xml:space="preserve">       </w:t>
      </w:r>
      <w:r w:rsidR="00BE18E8">
        <w:rPr>
          <w:noProof/>
          <w:sz w:val="44"/>
          <w:szCs w:val="44"/>
          <w:lang w:val="en-IN" w:eastAsia="en-IN"/>
        </w:rPr>
        <w:drawing>
          <wp:inline distT="0" distB="0" distL="0" distR="0" wp14:anchorId="187F87D1" wp14:editId="42443D2B">
            <wp:extent cx="873103" cy="10477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63" cy="105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3E73" w14:textId="77777777" w:rsidR="0056165A" w:rsidRDefault="00C41A37" w:rsidP="0056165A">
      <w:pPr>
        <w:pStyle w:val="Informazionicontatto"/>
        <w:rPr>
          <w:color w:val="000000" w:themeColor="text1"/>
          <w:lang w:bidi="it-IT"/>
        </w:rPr>
      </w:pPr>
      <w:r w:rsidRPr="00FF7DD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Immettere l'indirizzo:"/>
          <w:tag w:val="Immettere l'indirizzo:"/>
          <w:id w:val="-989020281"/>
          <w:placeholder>
            <w:docPart w:val="AC1562D6D3E142F68DCED49467668BB7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Pr="00FF7DD4">
            <w:rPr>
              <w:color w:val="000000" w:themeColor="text1"/>
            </w:rPr>
            <w:t>Rome, Italy</w:t>
          </w:r>
        </w:sdtContent>
      </w:sdt>
      <w:r w:rsidRPr="00FF7DD4">
        <w:rPr>
          <w:color w:val="000000" w:themeColor="text1"/>
          <w:lang w:bidi="it-IT"/>
        </w:rPr>
        <w:t xml:space="preserve">  </w:t>
      </w:r>
      <w:r w:rsidRPr="00FF7DD4">
        <w:rPr>
          <w:noProof/>
          <w:color w:val="000000" w:themeColor="text1"/>
          <w:lang w:val="en-IN" w:eastAsia="en-IN"/>
        </w:rPr>
        <mc:AlternateContent>
          <mc:Choice Requires="wps">
            <w:drawing>
              <wp:inline distT="0" distB="0" distL="0" distR="0" wp14:anchorId="3D392331" wp14:editId="5407DA54">
                <wp:extent cx="118872" cy="118872"/>
                <wp:effectExtent l="0" t="0" r="0" b="0"/>
                <wp:docPr id="54" name="Icona indirizzo" descr="Icona indirizz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Icona indirizzo" o:spid="_x0000_s1026" alt="Description: Icona indirizzo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51690BE5" w14:textId="77777777" w:rsidR="0056165A" w:rsidRDefault="008F4015" w:rsidP="0056165A">
      <w:pPr>
        <w:pStyle w:val="Informazionicontatto"/>
        <w:rPr>
          <w:color w:val="000000" w:themeColor="text1"/>
          <w:lang w:bidi="it-IT"/>
        </w:rPr>
      </w:pPr>
      <w:sdt>
        <w:sdtPr>
          <w:rPr>
            <w:color w:val="000000" w:themeColor="text1"/>
          </w:rPr>
          <w:alias w:val="Immettere il numero di telefono:"/>
          <w:tag w:val="Immettere il numero di telefono:"/>
          <w:id w:val="381135673"/>
          <w:placeholder>
            <w:docPart w:val="5F94CDF8B1AC4F18A510BFFF37B21099"/>
          </w:placeholder>
          <w:dataBinding w:prefixMappings="xmlns:ns0='http://schemas.microsoft.com/office/2006/coverPageProps' " w:xpath="/ns0:CoverPageProperties[1]/ns0:CompanyPhone[1]" w:storeItemID="{55AF091B-3C7A-41E3-B477-F2FDAA23CFDA}"/>
          <w:text w:multiLine="1"/>
        </w:sdtPr>
        <w:sdtEndPr/>
        <w:sdtContent>
          <w:r w:rsidR="00C41A37" w:rsidRPr="00FF7DD4">
            <w:rPr>
              <w:color w:val="000000" w:themeColor="text1"/>
            </w:rPr>
            <w:t>3489034269</w:t>
          </w:r>
        </w:sdtContent>
      </w:sdt>
      <w:r w:rsidR="00C41A37" w:rsidRPr="00FF7DD4">
        <w:rPr>
          <w:color w:val="000000" w:themeColor="text1"/>
          <w:lang w:bidi="it-IT"/>
        </w:rPr>
        <w:t xml:space="preserve">  </w:t>
      </w:r>
      <w:r w:rsidR="00C41A37" w:rsidRPr="00FF7DD4">
        <w:rPr>
          <w:noProof/>
          <w:color w:val="000000" w:themeColor="text1"/>
          <w:lang w:val="en-IN" w:eastAsia="en-IN"/>
        </w:rPr>
        <mc:AlternateContent>
          <mc:Choice Requires="wps">
            <w:drawing>
              <wp:inline distT="0" distB="0" distL="0" distR="0" wp14:anchorId="4C4FA5F3" wp14:editId="269E4886">
                <wp:extent cx="109728" cy="109728"/>
                <wp:effectExtent l="0" t="0" r="5080" b="5080"/>
                <wp:docPr id="55" name="Icona del telefono" descr="Icona telefon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Icona del telefono" o:spid="_x0000_s1026" alt="Description: Icona tele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6657D3A8" w14:textId="45FA1E44" w:rsidR="00C41A37" w:rsidRPr="00FF7DD4" w:rsidRDefault="008F4015" w:rsidP="0056165A">
      <w:pPr>
        <w:pStyle w:val="Informazionicontatto"/>
        <w:rPr>
          <w:color w:val="000000" w:themeColor="text1"/>
        </w:rPr>
      </w:pPr>
      <w:sdt>
        <w:sdtPr>
          <w:rPr>
            <w:color w:val="000000" w:themeColor="text1"/>
          </w:rPr>
          <w:alias w:val="Immettere l'indirizzo di posta elettronica:"/>
          <w:tag w:val="Immettere l'indirizzo di posta elettronica:"/>
          <w:id w:val="479813182"/>
          <w:placeholder>
            <w:docPart w:val="B42D3DBB54A54F66B32F0366CE6C75FF"/>
          </w:placeholder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EndPr/>
        <w:sdtContent>
          <w:r w:rsidR="00C41A37" w:rsidRPr="001949CD">
            <w:rPr>
              <w:color w:val="000000" w:themeColor="text1"/>
            </w:rPr>
            <w:t>mailsaranyavs1@gmail.com</w:t>
          </w:r>
        </w:sdtContent>
      </w:sdt>
      <w:r w:rsidR="00C41A37" w:rsidRPr="001949CD">
        <w:rPr>
          <w:color w:val="000000" w:themeColor="text1"/>
          <w:lang w:bidi="it-IT"/>
        </w:rPr>
        <w:t xml:space="preserve"> </w:t>
      </w:r>
      <w:r w:rsidR="00C41A37" w:rsidRPr="001949CD">
        <w:rPr>
          <w:noProof/>
          <w:color w:val="000000" w:themeColor="text1"/>
          <w:lang w:val="en-IN" w:eastAsia="en-IN"/>
        </w:rPr>
        <mc:AlternateContent>
          <mc:Choice Requires="wps">
            <w:drawing>
              <wp:inline distT="0" distB="0" distL="0" distR="0" wp14:anchorId="21511014" wp14:editId="3DE2891C">
                <wp:extent cx="137160" cy="91440"/>
                <wp:effectExtent l="0" t="0" r="0" b="3810"/>
                <wp:docPr id="56" name="Figura a mano libera 5" descr="Icona posta elettron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igura a mano libera 5" o:spid="_x0000_s1026" alt="Description: Icona posta elettronica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" path="m108,21r,l60,58,12,21v-1,-1,-1,-2,,-3c13,16,14,16,16,17l60,51,104,17v1,-1,3,-1,4,1c109,19,109,20,108,21r,xm114,r,l6,c3,,,3,,6l,74v,3,3,6,6,6l114,80v3,,6,-3,6,-6l120,6c120,3,117,,114,xe" fillcolor="#77448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</w:p>
    <w:p w14:paraId="61C847D7" w14:textId="692FF1BA" w:rsidR="00C41A37" w:rsidRDefault="008F4015" w:rsidP="006B39F4">
      <w:pPr>
        <w:pStyle w:val="Informazionicontatto"/>
        <w:rPr>
          <w:color w:val="000000" w:themeColor="text1"/>
          <w:lang w:bidi="it-IT"/>
        </w:rPr>
      </w:pPr>
      <w:sdt>
        <w:sdtPr>
          <w:rPr>
            <w:color w:val="000000" w:themeColor="text1"/>
          </w:rPr>
          <w:alias w:val="Immettere il profilo LinkedIn:"/>
          <w:tag w:val="Immettere il profilo LinkedIn:"/>
          <w:id w:val="-1253892234"/>
          <w:placeholder>
            <w:docPart w:val="6D03C1EC55DB413C9C069FFE911CE9C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EndPr/>
        <w:sdtContent>
          <w:r w:rsidR="00C41A37" w:rsidRPr="00FF7DD4">
            <w:rPr>
              <w:color w:val="000000" w:themeColor="text1"/>
            </w:rPr>
            <w:t>https://www.linkedin.com/in/saranya-vs-60889b99/</w:t>
          </w:r>
        </w:sdtContent>
      </w:sdt>
      <w:r w:rsidR="00C41A37" w:rsidRPr="00FF7DD4">
        <w:rPr>
          <w:color w:val="000000" w:themeColor="text1"/>
          <w:lang w:bidi="it-IT"/>
        </w:rPr>
        <w:t xml:space="preserve">  </w:t>
      </w:r>
      <w:r w:rsidR="00C41A37" w:rsidRPr="00FF7DD4">
        <w:rPr>
          <w:noProof/>
          <w:color w:val="000000" w:themeColor="text1"/>
          <w:lang w:val="en-IN" w:eastAsia="en-IN"/>
        </w:rPr>
        <mc:AlternateContent>
          <mc:Choice Requires="wps">
            <w:drawing>
              <wp:inline distT="0" distB="0" distL="0" distR="0" wp14:anchorId="36B2D9B4" wp14:editId="0656A2C4">
                <wp:extent cx="109728" cy="109728"/>
                <wp:effectExtent l="0" t="0" r="5080" b="5080"/>
                <wp:docPr id="57" name="Icona di LinkedIn" descr="Icona di LinkedI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Icona di LinkedIn" o:spid="_x0000_s1026" alt="Description: Icona di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</w:p>
    <w:p w14:paraId="1C487B39" w14:textId="77777777" w:rsidR="001949CD" w:rsidRDefault="001949CD" w:rsidP="006B39F4">
      <w:pPr>
        <w:tabs>
          <w:tab w:val="left" w:pos="3870"/>
        </w:tabs>
        <w:spacing w:before="240" w:after="120"/>
        <w:jc w:val="both"/>
        <w:rPr>
          <w:color w:val="000000" w:themeColor="text1"/>
          <w:sz w:val="26"/>
          <w:szCs w:val="26"/>
        </w:rPr>
      </w:pPr>
    </w:p>
    <w:p w14:paraId="23ABF846" w14:textId="77777777" w:rsidR="001949CD" w:rsidRDefault="001949CD" w:rsidP="001949CD">
      <w:pPr>
        <w:pBdr>
          <w:top w:val="single" w:sz="4" w:space="1" w:color="auto"/>
        </w:pBdr>
        <w:tabs>
          <w:tab w:val="left" w:pos="3870"/>
        </w:tabs>
        <w:spacing w:before="240" w:after="120"/>
        <w:jc w:val="both"/>
        <w:rPr>
          <w:color w:val="000000" w:themeColor="text1"/>
          <w:sz w:val="26"/>
          <w:szCs w:val="26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a layout esperienza"/>
      </w:tblPr>
      <w:tblGrid>
        <w:gridCol w:w="712"/>
        <w:gridCol w:w="8480"/>
      </w:tblGrid>
      <w:tr w:rsidR="001949CD" w:rsidRPr="00565B06" w14:paraId="2CA2C144" w14:textId="77777777" w:rsidTr="00AB3F12">
        <w:tc>
          <w:tcPr>
            <w:tcW w:w="712" w:type="dxa"/>
            <w:tcMar>
              <w:right w:w="216" w:type="dxa"/>
            </w:tcMar>
            <w:vAlign w:val="bottom"/>
          </w:tcPr>
          <w:p w14:paraId="2DC05891" w14:textId="77777777" w:rsidR="001949CD" w:rsidRPr="00565B06" w:rsidRDefault="001949CD" w:rsidP="00AB3F12">
            <w:pPr>
              <w:pStyle w:val="Icone"/>
            </w:pPr>
          </w:p>
        </w:tc>
        <w:tc>
          <w:tcPr>
            <w:tcW w:w="8480" w:type="dxa"/>
          </w:tcPr>
          <w:p w14:paraId="471285C5" w14:textId="0F48E7EF" w:rsidR="001949CD" w:rsidRPr="00565B06" w:rsidRDefault="001949CD" w:rsidP="00AB3F12">
            <w:pPr>
              <w:pStyle w:val="Heading1"/>
              <w:spacing w:line="276" w:lineRule="auto"/>
              <w:outlineLvl w:val="0"/>
            </w:pPr>
            <w:r>
              <w:t>OBJECTIVE</w:t>
            </w:r>
          </w:p>
        </w:tc>
      </w:tr>
    </w:tbl>
    <w:p w14:paraId="268EE483" w14:textId="65C89C43" w:rsidR="006B39F4" w:rsidRPr="007A6936" w:rsidRDefault="009A78A3" w:rsidP="006B39F4">
      <w:pPr>
        <w:tabs>
          <w:tab w:val="left" w:pos="3870"/>
        </w:tabs>
        <w:spacing w:before="240" w:after="120"/>
        <w:jc w:val="both"/>
        <w:rPr>
          <w:color w:val="000000" w:themeColor="text1"/>
          <w:sz w:val="26"/>
          <w:szCs w:val="26"/>
        </w:rPr>
      </w:pPr>
      <w:r w:rsidRPr="007A6936">
        <w:rPr>
          <w:color w:val="000000" w:themeColor="text1"/>
          <w:sz w:val="26"/>
          <w:szCs w:val="26"/>
        </w:rPr>
        <w:t>Dynamic professioal</w:t>
      </w:r>
      <w:r w:rsidR="006B39F4" w:rsidRPr="007A6936">
        <w:rPr>
          <w:color w:val="000000" w:themeColor="text1"/>
          <w:sz w:val="26"/>
          <w:szCs w:val="26"/>
        </w:rPr>
        <w:t xml:space="preserve"> </w:t>
      </w:r>
      <w:r w:rsidRPr="007A6936">
        <w:rPr>
          <w:color w:val="000000" w:themeColor="text1"/>
          <w:sz w:val="26"/>
          <w:szCs w:val="26"/>
        </w:rPr>
        <w:t>seeking DevOps</w:t>
      </w:r>
      <w:r w:rsidR="006B39F4" w:rsidRPr="007A6936">
        <w:rPr>
          <w:color w:val="000000" w:themeColor="text1"/>
          <w:sz w:val="26"/>
          <w:szCs w:val="26"/>
        </w:rPr>
        <w:t xml:space="preserve"> position where I can put my knowledge and skills to immediate use and contribu</w:t>
      </w:r>
      <w:r w:rsidRPr="007A6936">
        <w:rPr>
          <w:color w:val="000000" w:themeColor="text1"/>
          <w:sz w:val="26"/>
          <w:szCs w:val="26"/>
        </w:rPr>
        <w:t>te to an organization's success</w:t>
      </w:r>
      <w:r w:rsidR="00BE18E8" w:rsidRPr="007A6936">
        <w:rPr>
          <w:color w:val="000000" w:themeColor="text1"/>
          <w:sz w:val="26"/>
          <w:szCs w:val="26"/>
        </w:rPr>
        <w:t xml:space="preserve">, available for immediate </w:t>
      </w:r>
      <w:r w:rsidR="00F11CDE" w:rsidRPr="007A6936">
        <w:rPr>
          <w:color w:val="000000" w:themeColor="text1"/>
          <w:sz w:val="26"/>
          <w:szCs w:val="26"/>
        </w:rPr>
        <w:t>hiri</w:t>
      </w:r>
      <w:r w:rsidR="00BE18E8" w:rsidRPr="007A6936">
        <w:rPr>
          <w:color w:val="000000" w:themeColor="text1"/>
          <w:sz w:val="26"/>
          <w:szCs w:val="26"/>
        </w:rPr>
        <w:t>ng.</w:t>
      </w:r>
      <w:r w:rsidR="007A34F9">
        <w:rPr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a layout esperienza"/>
      </w:tblPr>
      <w:tblGrid>
        <w:gridCol w:w="712"/>
        <w:gridCol w:w="8480"/>
      </w:tblGrid>
      <w:tr w:rsidR="008730A3" w:rsidRPr="00565B06" w14:paraId="4F9ACA30" w14:textId="77777777" w:rsidTr="007A6936">
        <w:tc>
          <w:tcPr>
            <w:tcW w:w="712" w:type="dxa"/>
            <w:tcMar>
              <w:right w:w="216" w:type="dxa"/>
            </w:tcMar>
            <w:vAlign w:val="bottom"/>
          </w:tcPr>
          <w:p w14:paraId="4ED786DD" w14:textId="75EA4A38" w:rsidR="008730A3" w:rsidRPr="00565B06" w:rsidRDefault="008730A3" w:rsidP="00AB3F12">
            <w:pPr>
              <w:pStyle w:val="Icone"/>
            </w:pPr>
          </w:p>
        </w:tc>
        <w:tc>
          <w:tcPr>
            <w:tcW w:w="8480" w:type="dxa"/>
          </w:tcPr>
          <w:p w14:paraId="3D5DB94E" w14:textId="1C80AF0C" w:rsidR="008730A3" w:rsidRPr="00565B06" w:rsidRDefault="008730A3" w:rsidP="008730A3">
            <w:pPr>
              <w:pStyle w:val="Heading1"/>
              <w:spacing w:line="276" w:lineRule="auto"/>
              <w:outlineLvl w:val="0"/>
            </w:pPr>
            <w:r>
              <w:t>EXPERIENCE</w:t>
            </w:r>
          </w:p>
        </w:tc>
      </w:tr>
    </w:tbl>
    <w:p w14:paraId="3193B6CB" w14:textId="66D1C7F6" w:rsidR="002B7783" w:rsidRPr="008730A3" w:rsidRDefault="008730A3" w:rsidP="002B7783">
      <w:pPr>
        <w:pStyle w:val="Heading2"/>
        <w:rPr>
          <w:sz w:val="28"/>
          <w:szCs w:val="28"/>
        </w:rPr>
      </w:pPr>
      <w:r w:rsidRPr="008730A3">
        <w:rPr>
          <w:color w:val="000000" w:themeColor="text1"/>
          <w:sz w:val="28"/>
          <w:szCs w:val="28"/>
        </w:rPr>
        <w:t>Associate Analyst</w:t>
      </w:r>
      <w:r w:rsidR="002B7783" w:rsidRPr="008730A3">
        <w:rPr>
          <w:color w:val="000000" w:themeColor="text1"/>
          <w:sz w:val="28"/>
          <w:szCs w:val="28"/>
        </w:rPr>
        <w:t xml:space="preserve"> </w:t>
      </w:r>
      <w:r w:rsidR="002B7783" w:rsidRPr="008730A3">
        <w:rPr>
          <w:color w:val="000000" w:themeColor="text1"/>
          <w:sz w:val="28"/>
          <w:szCs w:val="28"/>
          <w:lang w:bidi="it-IT"/>
        </w:rPr>
        <w:t>|</w:t>
      </w:r>
      <w:r w:rsidR="002B7783" w:rsidRPr="008730A3">
        <w:rPr>
          <w:sz w:val="28"/>
          <w:szCs w:val="28"/>
          <w:lang w:bidi="it-IT"/>
        </w:rPr>
        <w:t xml:space="preserve"> </w:t>
      </w:r>
      <w:r w:rsidRPr="008730A3">
        <w:rPr>
          <w:rStyle w:val="Emphasis"/>
          <w:sz w:val="28"/>
          <w:szCs w:val="28"/>
        </w:rPr>
        <w:t>Allianz Technology, India</w:t>
      </w:r>
    </w:p>
    <w:p w14:paraId="2E57C019" w14:textId="03B9FA89" w:rsidR="008730A3" w:rsidRDefault="008730A3" w:rsidP="002B7783">
      <w:pPr>
        <w:rPr>
          <w:rStyle w:val="Emphasis"/>
          <w:rFonts w:asciiTheme="majorHAnsi" w:eastAsiaTheme="majorEastAsia" w:hAnsiTheme="majorHAnsi" w:cstheme="majorBidi"/>
          <w:sz w:val="24"/>
          <w:szCs w:val="26"/>
          <w:lang w:val="en-US"/>
        </w:rPr>
      </w:pPr>
      <w:r w:rsidRPr="008730A3">
        <w:rPr>
          <w:rStyle w:val="Emphasis"/>
          <w:rFonts w:asciiTheme="majorHAnsi" w:eastAsiaTheme="majorEastAsia" w:hAnsiTheme="majorHAnsi" w:cstheme="majorBidi"/>
          <w:sz w:val="24"/>
          <w:szCs w:val="26"/>
          <w:lang w:val="en-US"/>
        </w:rPr>
        <w:t xml:space="preserve">March </w:t>
      </w:r>
      <w:r w:rsidR="006E31CB" w:rsidRPr="008730A3">
        <w:rPr>
          <w:rStyle w:val="Emphasis"/>
          <w:rFonts w:asciiTheme="majorHAnsi" w:eastAsiaTheme="majorEastAsia" w:hAnsiTheme="majorHAnsi" w:cstheme="majorBidi"/>
          <w:sz w:val="24"/>
          <w:szCs w:val="26"/>
          <w:lang w:val="en-US"/>
        </w:rPr>
        <w:t>2015 -</w:t>
      </w:r>
      <w:r w:rsidRPr="008730A3">
        <w:rPr>
          <w:rStyle w:val="Emphasis"/>
          <w:rFonts w:asciiTheme="majorHAnsi" w:eastAsiaTheme="majorEastAsia" w:hAnsiTheme="majorHAnsi" w:cstheme="majorBidi"/>
          <w:sz w:val="24"/>
          <w:szCs w:val="26"/>
          <w:lang w:val="en-US"/>
        </w:rPr>
        <w:t xml:space="preserve"> September 2018</w:t>
      </w:r>
    </w:p>
    <w:p w14:paraId="0536AFA9" w14:textId="5FAF6D73" w:rsidR="008730A3" w:rsidRPr="007A6936" w:rsidRDefault="002C2D97" w:rsidP="007A6936">
      <w:pPr>
        <w:pStyle w:val="ListParagraph"/>
        <w:numPr>
          <w:ilvl w:val="0"/>
          <w:numId w:val="18"/>
        </w:numPr>
        <w:tabs>
          <w:tab w:val="left" w:pos="3870"/>
        </w:tabs>
        <w:spacing w:before="240" w:after="120"/>
        <w:jc w:val="both"/>
        <w:rPr>
          <w:color w:val="000000" w:themeColor="text1"/>
          <w:sz w:val="26"/>
          <w:szCs w:val="26"/>
        </w:rPr>
      </w:pPr>
      <w:r w:rsidRPr="007A6936">
        <w:rPr>
          <w:color w:val="000000" w:themeColor="text1"/>
          <w:sz w:val="26"/>
          <w:szCs w:val="26"/>
        </w:rPr>
        <w:t>T</w:t>
      </w:r>
      <w:r w:rsidR="008730A3" w:rsidRPr="007A6936">
        <w:rPr>
          <w:color w:val="000000" w:themeColor="text1"/>
          <w:sz w:val="26"/>
          <w:szCs w:val="26"/>
        </w:rPr>
        <w:t>otal 3.5 year of experience in Devops Administration, SAS ETL data loading, SAS Application support.</w:t>
      </w:r>
    </w:p>
    <w:p w14:paraId="1DFD8F3C" w14:textId="77777777" w:rsidR="008730A3" w:rsidRPr="007A6936" w:rsidRDefault="008730A3" w:rsidP="007A6936">
      <w:pPr>
        <w:pStyle w:val="ListParagraph"/>
        <w:numPr>
          <w:ilvl w:val="0"/>
          <w:numId w:val="18"/>
        </w:numPr>
        <w:tabs>
          <w:tab w:val="left" w:pos="3870"/>
        </w:tabs>
        <w:spacing w:before="240" w:after="120"/>
        <w:jc w:val="both"/>
        <w:rPr>
          <w:color w:val="000000" w:themeColor="text1"/>
          <w:sz w:val="26"/>
          <w:szCs w:val="26"/>
        </w:rPr>
      </w:pPr>
      <w:r w:rsidRPr="007A6936">
        <w:rPr>
          <w:color w:val="000000" w:themeColor="text1"/>
          <w:sz w:val="26"/>
          <w:szCs w:val="26"/>
        </w:rPr>
        <w:t>Trained as Red Hat System Engineer.</w:t>
      </w:r>
    </w:p>
    <w:p w14:paraId="4232663F" w14:textId="334F2C6C" w:rsidR="00FA1EB1" w:rsidRPr="007A34F9" w:rsidRDefault="008730A3" w:rsidP="002B7783">
      <w:pPr>
        <w:pStyle w:val="ListParagraph"/>
        <w:numPr>
          <w:ilvl w:val="0"/>
          <w:numId w:val="18"/>
        </w:numPr>
        <w:tabs>
          <w:tab w:val="left" w:pos="3870"/>
        </w:tabs>
        <w:spacing w:before="240" w:after="120"/>
        <w:jc w:val="both"/>
        <w:rPr>
          <w:rStyle w:val="Emphasis"/>
          <w:rFonts w:asciiTheme="majorHAnsi" w:eastAsiaTheme="majorEastAsia" w:hAnsiTheme="majorHAnsi" w:cstheme="majorBidi"/>
          <w:sz w:val="24"/>
          <w:szCs w:val="26"/>
        </w:rPr>
      </w:pPr>
      <w:r w:rsidRPr="007A34F9">
        <w:rPr>
          <w:color w:val="000000" w:themeColor="text1"/>
          <w:sz w:val="26"/>
          <w:szCs w:val="26"/>
        </w:rPr>
        <w:t>Deftness in managing complete application support activities, ensuring timely deliveries as per defined timelines and quality standards.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a layout istruzione"/>
      </w:tblPr>
      <w:tblGrid>
        <w:gridCol w:w="719"/>
        <w:gridCol w:w="8473"/>
      </w:tblGrid>
      <w:tr w:rsidR="00A77B4D" w:rsidRPr="00565B06" w14:paraId="08AB2377" w14:textId="77777777" w:rsidTr="00FA1EB1">
        <w:tc>
          <w:tcPr>
            <w:tcW w:w="719" w:type="dxa"/>
            <w:tcMar>
              <w:right w:w="216" w:type="dxa"/>
            </w:tcMar>
            <w:vAlign w:val="bottom"/>
          </w:tcPr>
          <w:p w14:paraId="3C417E17" w14:textId="54E624AD" w:rsidR="00A77B4D" w:rsidRPr="00565B06" w:rsidRDefault="00A77B4D" w:rsidP="00075B13">
            <w:pPr>
              <w:pStyle w:val="Icone"/>
            </w:pPr>
          </w:p>
        </w:tc>
        <w:tc>
          <w:tcPr>
            <w:tcW w:w="8473" w:type="dxa"/>
          </w:tcPr>
          <w:p w14:paraId="378F1F28" w14:textId="7706A49D" w:rsidR="00A77B4D" w:rsidRPr="00565B06" w:rsidRDefault="00FA1EB1" w:rsidP="00FA1EB1">
            <w:pPr>
              <w:pStyle w:val="Heading1"/>
              <w:spacing w:line="276" w:lineRule="auto"/>
              <w:outlineLvl w:val="0"/>
            </w:pPr>
            <w:r>
              <w:t>Academic qualification</w:t>
            </w:r>
          </w:p>
        </w:tc>
      </w:tr>
    </w:tbl>
    <w:p w14:paraId="323DE57F" w14:textId="77777777" w:rsidR="002450D3" w:rsidRPr="00B4385C" w:rsidRDefault="002450D3" w:rsidP="00B4385C">
      <w:pPr>
        <w:pStyle w:val="ListParagraph"/>
        <w:numPr>
          <w:ilvl w:val="0"/>
          <w:numId w:val="18"/>
        </w:numPr>
        <w:tabs>
          <w:tab w:val="left" w:pos="3870"/>
        </w:tabs>
        <w:spacing w:before="240" w:after="120"/>
        <w:jc w:val="both"/>
        <w:rPr>
          <w:color w:val="000000" w:themeColor="text1"/>
          <w:sz w:val="26"/>
          <w:szCs w:val="26"/>
        </w:rPr>
      </w:pPr>
      <w:r w:rsidRPr="00B4385C">
        <w:rPr>
          <w:color w:val="000000" w:themeColor="text1"/>
          <w:sz w:val="26"/>
          <w:szCs w:val="26"/>
        </w:rPr>
        <w:t>Bachelors of Engineering in Computer Science and Engineering ▪ 2014 ▪ 77% ▪ Anna University, Chennai, India.</w:t>
      </w:r>
    </w:p>
    <w:p w14:paraId="056FAF0D" w14:textId="77777777" w:rsidR="002450D3" w:rsidRPr="00B4385C" w:rsidRDefault="002450D3" w:rsidP="00B4385C">
      <w:pPr>
        <w:pStyle w:val="ListParagraph"/>
        <w:numPr>
          <w:ilvl w:val="0"/>
          <w:numId w:val="18"/>
        </w:numPr>
        <w:tabs>
          <w:tab w:val="left" w:pos="3870"/>
        </w:tabs>
        <w:spacing w:before="240" w:after="120"/>
        <w:jc w:val="both"/>
        <w:rPr>
          <w:color w:val="000000" w:themeColor="text1"/>
          <w:sz w:val="26"/>
          <w:szCs w:val="26"/>
        </w:rPr>
      </w:pPr>
      <w:r w:rsidRPr="00B4385C">
        <w:rPr>
          <w:color w:val="000000" w:themeColor="text1"/>
          <w:sz w:val="26"/>
          <w:szCs w:val="26"/>
        </w:rPr>
        <w:t>Diploma in Computer Engineering ▪ 2009 ▪ 59% ▪ Central Polytechnic, Trivandrum, Kerala, India.</w:t>
      </w:r>
    </w:p>
    <w:p w14:paraId="6BE0D107" w14:textId="289B2E7C" w:rsidR="00ED023D" w:rsidRDefault="002450D3" w:rsidP="00B4385C">
      <w:pPr>
        <w:pStyle w:val="ListParagraph"/>
        <w:numPr>
          <w:ilvl w:val="0"/>
          <w:numId w:val="18"/>
        </w:numPr>
        <w:tabs>
          <w:tab w:val="left" w:pos="3870"/>
        </w:tabs>
        <w:spacing w:before="240" w:after="120"/>
        <w:jc w:val="both"/>
        <w:rPr>
          <w:color w:val="000000" w:themeColor="text1"/>
          <w:sz w:val="26"/>
          <w:szCs w:val="26"/>
        </w:rPr>
      </w:pPr>
      <w:r w:rsidRPr="00B4385C">
        <w:rPr>
          <w:color w:val="000000" w:themeColor="text1"/>
          <w:sz w:val="26"/>
          <w:szCs w:val="26"/>
        </w:rPr>
        <w:t>THSLC Education in the year ▪ 2006 ▪ 80% ▪ Technical High School, Nedumangad, Trivandrum, Kerala, India.</w:t>
      </w:r>
    </w:p>
    <w:tbl>
      <w:tblPr>
        <w:tblStyle w:val="TableGrid"/>
        <w:tblW w:w="5319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ella in alto contiene il titolo Competenze, la seconda tabella include l'elenco delle competenze e la tabella in basso include le attività"/>
      </w:tblPr>
      <w:tblGrid>
        <w:gridCol w:w="721"/>
        <w:gridCol w:w="8292"/>
      </w:tblGrid>
      <w:tr w:rsidR="003F5FF1" w:rsidRPr="00565B06" w14:paraId="6DBA53B9" w14:textId="77777777" w:rsidTr="00E43F41">
        <w:tc>
          <w:tcPr>
            <w:tcW w:w="721" w:type="dxa"/>
            <w:tcMar>
              <w:right w:w="216" w:type="dxa"/>
            </w:tcMar>
            <w:vAlign w:val="bottom"/>
          </w:tcPr>
          <w:p w14:paraId="4D1E31BA" w14:textId="77777777" w:rsidR="003F5FF1" w:rsidRPr="00565B06" w:rsidRDefault="003F5FF1" w:rsidP="00E43F41">
            <w:pPr>
              <w:pStyle w:val="Icone"/>
            </w:pPr>
          </w:p>
        </w:tc>
        <w:tc>
          <w:tcPr>
            <w:tcW w:w="8292" w:type="dxa"/>
          </w:tcPr>
          <w:p w14:paraId="1A669DA4" w14:textId="791871B4" w:rsidR="003F5FF1" w:rsidRPr="00565B06" w:rsidRDefault="003F5FF1" w:rsidP="003F5FF1">
            <w:pPr>
              <w:pStyle w:val="Heading1"/>
              <w:outlineLvl w:val="0"/>
            </w:pPr>
            <w:r>
              <w:t>TEchnical knowledge</w:t>
            </w:r>
          </w:p>
        </w:tc>
      </w:tr>
    </w:tbl>
    <w:p w14:paraId="7B723578" w14:textId="77777777" w:rsidR="003F5FF1" w:rsidRDefault="003F5FF1" w:rsidP="003F5FF1">
      <w:pPr>
        <w:pStyle w:val="ListParagraph"/>
        <w:numPr>
          <w:ilvl w:val="0"/>
          <w:numId w:val="18"/>
        </w:numPr>
        <w:tabs>
          <w:tab w:val="left" w:pos="3870"/>
        </w:tabs>
        <w:spacing w:before="240" w:after="12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Monitoring tool : Nagios</w:t>
      </w:r>
    </w:p>
    <w:p w14:paraId="5CFEDF91" w14:textId="38A3242E" w:rsidR="003F5FF1" w:rsidRDefault="003F5FF1" w:rsidP="003F5FF1">
      <w:pPr>
        <w:pStyle w:val="ListParagraph"/>
        <w:numPr>
          <w:ilvl w:val="0"/>
          <w:numId w:val="18"/>
        </w:numPr>
        <w:tabs>
          <w:tab w:val="left" w:pos="3870"/>
        </w:tabs>
        <w:spacing w:before="240" w:after="12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Database : SQL, Oracle</w:t>
      </w:r>
    </w:p>
    <w:p w14:paraId="65AFDD30" w14:textId="33DB527B" w:rsidR="003F5FF1" w:rsidRDefault="003F5FF1" w:rsidP="003F5FF1">
      <w:pPr>
        <w:pStyle w:val="ListParagraph"/>
        <w:numPr>
          <w:ilvl w:val="0"/>
          <w:numId w:val="18"/>
        </w:numPr>
        <w:tabs>
          <w:tab w:val="left" w:pos="3870"/>
        </w:tabs>
        <w:spacing w:before="240" w:after="12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Operating System : Windows, Linux</w:t>
      </w:r>
    </w:p>
    <w:p w14:paraId="7160B045" w14:textId="53082CC4" w:rsidR="003F5FF1" w:rsidRDefault="003F5FF1" w:rsidP="003F5FF1">
      <w:pPr>
        <w:pStyle w:val="ListParagraph"/>
        <w:numPr>
          <w:ilvl w:val="0"/>
          <w:numId w:val="18"/>
        </w:numPr>
        <w:tabs>
          <w:tab w:val="left" w:pos="3870"/>
        </w:tabs>
        <w:spacing w:before="240" w:after="12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Versioning tools : SVN, GIT</w:t>
      </w:r>
    </w:p>
    <w:p w14:paraId="2A8EBBD2" w14:textId="465C24D8" w:rsidR="00C07E3C" w:rsidRDefault="00C07E3C" w:rsidP="003F5FF1">
      <w:pPr>
        <w:pStyle w:val="ListParagraph"/>
        <w:numPr>
          <w:ilvl w:val="0"/>
          <w:numId w:val="18"/>
        </w:numPr>
        <w:tabs>
          <w:tab w:val="left" w:pos="3870"/>
        </w:tabs>
        <w:spacing w:before="240" w:after="12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Automation tool : Jenkins</w:t>
      </w:r>
    </w:p>
    <w:p w14:paraId="218037AF" w14:textId="50C6668C" w:rsidR="003F5FF1" w:rsidRPr="00FD352E" w:rsidRDefault="00C07E3C" w:rsidP="003F5FF1">
      <w:pPr>
        <w:pStyle w:val="ListParagraph"/>
        <w:numPr>
          <w:ilvl w:val="0"/>
          <w:numId w:val="18"/>
        </w:numPr>
        <w:tabs>
          <w:tab w:val="left" w:pos="3870"/>
        </w:tabs>
        <w:spacing w:before="240" w:after="120"/>
        <w:jc w:val="both"/>
        <w:rPr>
          <w:color w:val="000000" w:themeColor="text1"/>
          <w:sz w:val="26"/>
          <w:szCs w:val="26"/>
        </w:rPr>
      </w:pPr>
      <w:r w:rsidRPr="00FD352E">
        <w:rPr>
          <w:color w:val="000000" w:themeColor="text1"/>
          <w:sz w:val="26"/>
          <w:szCs w:val="26"/>
        </w:rPr>
        <w:t>Ticketing tool : JIRA</w:t>
      </w:r>
    </w:p>
    <w:p w14:paraId="1CE2D063" w14:textId="77777777" w:rsidR="0057750F" w:rsidRDefault="0057750F" w:rsidP="00E67F30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after="0"/>
        <w:contextualSpacing/>
        <w:jc w:val="both"/>
        <w:rPr>
          <w:color w:val="000000"/>
        </w:rPr>
      </w:pPr>
    </w:p>
    <w:tbl>
      <w:tblPr>
        <w:tblStyle w:val="TableGrid"/>
        <w:tblW w:w="5319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ella in alto contiene il titolo Competenze, la seconda tabella include l'elenco delle competenze e la tabella in basso include le attività"/>
      </w:tblPr>
      <w:tblGrid>
        <w:gridCol w:w="721"/>
        <w:gridCol w:w="8292"/>
      </w:tblGrid>
      <w:tr w:rsidR="000E73E9" w:rsidRPr="00565B06" w14:paraId="10F8AF8D" w14:textId="77777777" w:rsidTr="0083306F">
        <w:tc>
          <w:tcPr>
            <w:tcW w:w="721" w:type="dxa"/>
            <w:tcMar>
              <w:right w:w="216" w:type="dxa"/>
            </w:tcMar>
            <w:vAlign w:val="bottom"/>
          </w:tcPr>
          <w:p w14:paraId="62653F20" w14:textId="45E39D86" w:rsidR="000E73E9" w:rsidRPr="00565B06" w:rsidRDefault="000E73E9" w:rsidP="00905F93">
            <w:pPr>
              <w:pStyle w:val="Icone"/>
            </w:pPr>
          </w:p>
        </w:tc>
        <w:tc>
          <w:tcPr>
            <w:tcW w:w="8292" w:type="dxa"/>
          </w:tcPr>
          <w:p w14:paraId="61338816" w14:textId="5CBFD1E1" w:rsidR="000E73E9" w:rsidRPr="00565B06" w:rsidRDefault="0083306F" w:rsidP="00905F93">
            <w:pPr>
              <w:pStyle w:val="Heading1"/>
              <w:outlineLvl w:val="0"/>
            </w:pPr>
            <w:r>
              <w:t>organizational Details</w:t>
            </w:r>
          </w:p>
        </w:tc>
      </w:tr>
    </w:tbl>
    <w:p w14:paraId="2F737BDB" w14:textId="0E189E07" w:rsidR="000E73E9" w:rsidRPr="00A9691E" w:rsidRDefault="0083306F" w:rsidP="000E73E9">
      <w:pPr>
        <w:pStyle w:val="Heading2"/>
      </w:pPr>
      <w:r w:rsidRPr="0083306F">
        <w:rPr>
          <w:rStyle w:val="Emphasis"/>
        </w:rPr>
        <w:t xml:space="preserve">Associate Analyst </w:t>
      </w:r>
      <w:r w:rsidR="000E73E9" w:rsidRPr="0083306F">
        <w:rPr>
          <w:rStyle w:val="Emphasis"/>
        </w:rPr>
        <w:t>|</w:t>
      </w:r>
      <w:r w:rsidR="000E73E9" w:rsidRPr="00A9691E">
        <w:rPr>
          <w:lang w:bidi="it-IT"/>
        </w:rPr>
        <w:t xml:space="preserve"> </w:t>
      </w:r>
      <w:r>
        <w:rPr>
          <w:rStyle w:val="Emphasis"/>
        </w:rPr>
        <w:t>Allianz Technology, India</w:t>
      </w:r>
    </w:p>
    <w:p w14:paraId="7C634CE8" w14:textId="2387F318" w:rsidR="000E73E9" w:rsidRPr="000E73E9" w:rsidRDefault="00652E09" w:rsidP="000E73E9">
      <w:pPr>
        <w:pStyle w:val="Heading3"/>
      </w:pPr>
      <w:r>
        <w:t>march</w:t>
      </w:r>
      <w:r w:rsidR="000E73E9" w:rsidRPr="000E73E9">
        <w:t xml:space="preserve"> 201</w:t>
      </w:r>
      <w:r>
        <w:t xml:space="preserve">5  </w:t>
      </w:r>
      <w:r w:rsidR="000E73E9" w:rsidRPr="000E73E9">
        <w:rPr>
          <w:lang w:bidi="it-IT"/>
        </w:rPr>
        <w:t xml:space="preserve"> – </w:t>
      </w:r>
      <w:r>
        <w:rPr>
          <w:lang w:bidi="it-IT"/>
        </w:rPr>
        <w:t xml:space="preserve">  september 2018</w:t>
      </w:r>
    </w:p>
    <w:p w14:paraId="52139D81" w14:textId="192C4DEF" w:rsidR="00652E09" w:rsidRPr="007F2AAF" w:rsidRDefault="00652E09" w:rsidP="00652E09">
      <w:pPr>
        <w:tabs>
          <w:tab w:val="left" w:pos="3870"/>
        </w:tabs>
        <w:spacing w:before="240" w:after="0"/>
        <w:jc w:val="both"/>
        <w:rPr>
          <w:color w:val="000000" w:themeColor="text1"/>
          <w:sz w:val="26"/>
          <w:szCs w:val="26"/>
        </w:rPr>
      </w:pPr>
      <w:r w:rsidRPr="007F2AAF">
        <w:rPr>
          <w:color w:val="000000" w:themeColor="text1"/>
          <w:sz w:val="26"/>
          <w:szCs w:val="26"/>
        </w:rPr>
        <w:t>Allianz Technology is the internal shared services provider to the Allianz Group headquartered in Munich. As global line of Allianz Technology provides Allianz companies worldwide with in-house services in the fields of IT infrastructure, applications and business services. Fully owned by Allianz SE, Allianz Technology is headquartered in Munich. The mission is to transform Allianz into a digital group.</w:t>
      </w:r>
    </w:p>
    <w:tbl>
      <w:tblPr>
        <w:tblStyle w:val="TableGrid"/>
        <w:tblW w:w="5319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ella in alto contiene il titolo Competenze, la seconda tabella include l'elenco delle competenze e la tabella in basso include le attività"/>
      </w:tblPr>
      <w:tblGrid>
        <w:gridCol w:w="721"/>
        <w:gridCol w:w="8292"/>
      </w:tblGrid>
      <w:tr w:rsidR="003D3777" w:rsidRPr="00565B06" w14:paraId="7858BEF4" w14:textId="77777777" w:rsidTr="00AB3F12">
        <w:tc>
          <w:tcPr>
            <w:tcW w:w="721" w:type="dxa"/>
            <w:tcMar>
              <w:right w:w="216" w:type="dxa"/>
            </w:tcMar>
            <w:vAlign w:val="bottom"/>
          </w:tcPr>
          <w:p w14:paraId="1010C03F" w14:textId="77777777" w:rsidR="003D3777" w:rsidRPr="00565B06" w:rsidRDefault="003D3777" w:rsidP="00AB3F12">
            <w:pPr>
              <w:pStyle w:val="Icone"/>
            </w:pPr>
          </w:p>
        </w:tc>
        <w:tc>
          <w:tcPr>
            <w:tcW w:w="8292" w:type="dxa"/>
          </w:tcPr>
          <w:p w14:paraId="6DABF166" w14:textId="3C8A0A38" w:rsidR="003D3777" w:rsidRPr="00565B06" w:rsidRDefault="003D3777" w:rsidP="00AB3F12">
            <w:pPr>
              <w:pStyle w:val="Heading1"/>
              <w:outlineLvl w:val="0"/>
            </w:pPr>
            <w:r>
              <w:t>Interests and hobbies</w:t>
            </w:r>
          </w:p>
        </w:tc>
      </w:tr>
    </w:tbl>
    <w:p w14:paraId="0163F90C" w14:textId="7F67FBEE" w:rsidR="003D3777" w:rsidRDefault="003D3777" w:rsidP="00652E09">
      <w:pPr>
        <w:tabs>
          <w:tab w:val="left" w:pos="3870"/>
        </w:tabs>
        <w:spacing w:before="240" w:after="0"/>
        <w:jc w:val="both"/>
        <w:rPr>
          <w:sz w:val="24"/>
          <w:szCs w:val="24"/>
        </w:rPr>
      </w:pPr>
      <w:r w:rsidRPr="007F2AAF">
        <w:rPr>
          <w:color w:val="000000" w:themeColor="text1"/>
          <w:sz w:val="26"/>
          <w:szCs w:val="26"/>
        </w:rPr>
        <w:t>Traveling, Cooking, Dancing</w:t>
      </w:r>
    </w:p>
    <w:tbl>
      <w:tblPr>
        <w:tblStyle w:val="TableGrid"/>
        <w:tblW w:w="5319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ella in alto contiene il titolo Competenze, la seconda tabella include l'elenco delle competenze e la tabella in basso include le attività"/>
      </w:tblPr>
      <w:tblGrid>
        <w:gridCol w:w="721"/>
        <w:gridCol w:w="8292"/>
      </w:tblGrid>
      <w:tr w:rsidR="003D3777" w:rsidRPr="00565B06" w14:paraId="4698B979" w14:textId="77777777" w:rsidTr="00AB3F12">
        <w:tc>
          <w:tcPr>
            <w:tcW w:w="721" w:type="dxa"/>
            <w:tcMar>
              <w:right w:w="216" w:type="dxa"/>
            </w:tcMar>
            <w:vAlign w:val="bottom"/>
          </w:tcPr>
          <w:p w14:paraId="3BE637DB" w14:textId="77777777" w:rsidR="003D3777" w:rsidRPr="00565B06" w:rsidRDefault="003D3777" w:rsidP="0089352B">
            <w:pPr>
              <w:pStyle w:val="Icone"/>
              <w:jc w:val="left"/>
            </w:pPr>
          </w:p>
        </w:tc>
        <w:tc>
          <w:tcPr>
            <w:tcW w:w="8292" w:type="dxa"/>
          </w:tcPr>
          <w:p w14:paraId="09F99368" w14:textId="1B7EB652" w:rsidR="003D3777" w:rsidRPr="00565B06" w:rsidRDefault="003D3777" w:rsidP="00E90314">
            <w:pPr>
              <w:pStyle w:val="Heading1"/>
              <w:outlineLvl w:val="0"/>
            </w:pPr>
            <w:r>
              <w:t>Personal details</w:t>
            </w:r>
          </w:p>
        </w:tc>
      </w:tr>
    </w:tbl>
    <w:tbl>
      <w:tblPr>
        <w:tblW w:w="11880" w:type="dxa"/>
        <w:tblInd w:w="-7" w:type="dxa"/>
        <w:tblLayout w:type="fixed"/>
        <w:tblLook w:val="0400" w:firstRow="0" w:lastRow="0" w:firstColumn="0" w:lastColumn="0" w:noHBand="0" w:noVBand="1"/>
        <w:tblDescription w:val="La tabella in alto contiene il titolo Competenze, la seconda tabella include l'elenco delle competenze e la tabella in basso include le attività"/>
      </w:tblPr>
      <w:tblGrid>
        <w:gridCol w:w="3645"/>
        <w:gridCol w:w="359"/>
        <w:gridCol w:w="7876"/>
      </w:tblGrid>
      <w:tr w:rsidR="003D3777" w14:paraId="3421A292" w14:textId="77777777" w:rsidTr="003D3777">
        <w:trPr>
          <w:trHeight w:val="280"/>
        </w:trPr>
        <w:tc>
          <w:tcPr>
            <w:tcW w:w="3645" w:type="dxa"/>
            <w:vAlign w:val="center"/>
          </w:tcPr>
          <w:p w14:paraId="501F6040" w14:textId="77777777" w:rsidR="003D3777" w:rsidRPr="00E90314" w:rsidRDefault="003D3777" w:rsidP="00E90314">
            <w:pPr>
              <w:tabs>
                <w:tab w:val="left" w:pos="3870"/>
              </w:tabs>
              <w:spacing w:before="240" w:after="0"/>
              <w:jc w:val="both"/>
              <w:rPr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59" w:type="dxa"/>
            <w:vAlign w:val="center"/>
          </w:tcPr>
          <w:p w14:paraId="5EBC6744" w14:textId="77777777" w:rsidR="003D3777" w:rsidRPr="00E90314" w:rsidRDefault="003D3777" w:rsidP="00AB3F12">
            <w:pPr>
              <w:spacing w:after="0"/>
              <w:rPr>
                <w:sz w:val="24"/>
                <w:szCs w:val="24"/>
              </w:rPr>
            </w:pPr>
            <w:r w:rsidRPr="00E90314">
              <w:rPr>
                <w:sz w:val="24"/>
                <w:szCs w:val="24"/>
              </w:rPr>
              <w:t>:</w:t>
            </w:r>
          </w:p>
        </w:tc>
        <w:tc>
          <w:tcPr>
            <w:tcW w:w="7876" w:type="dxa"/>
            <w:vAlign w:val="center"/>
          </w:tcPr>
          <w:p w14:paraId="7CD28ABE" w14:textId="77777777" w:rsidR="003D3777" w:rsidRPr="00E90314" w:rsidRDefault="003D3777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Saranya V.S</w:t>
            </w:r>
          </w:p>
        </w:tc>
      </w:tr>
      <w:tr w:rsidR="003D3777" w14:paraId="3657216A" w14:textId="77777777" w:rsidTr="003D3777">
        <w:trPr>
          <w:trHeight w:val="280"/>
        </w:trPr>
        <w:tc>
          <w:tcPr>
            <w:tcW w:w="3645" w:type="dxa"/>
            <w:vAlign w:val="center"/>
          </w:tcPr>
          <w:p w14:paraId="09668526" w14:textId="77777777" w:rsidR="003D3777" w:rsidRPr="00E90314" w:rsidRDefault="003D3777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Date of Birth</w:t>
            </w:r>
          </w:p>
        </w:tc>
        <w:tc>
          <w:tcPr>
            <w:tcW w:w="359" w:type="dxa"/>
            <w:vAlign w:val="center"/>
          </w:tcPr>
          <w:p w14:paraId="3D0EA892" w14:textId="77777777" w:rsidR="003D3777" w:rsidRPr="00E90314" w:rsidRDefault="003D3777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876" w:type="dxa"/>
            <w:vAlign w:val="center"/>
          </w:tcPr>
          <w:p w14:paraId="7665B17E" w14:textId="77777777" w:rsidR="003D3777" w:rsidRPr="00E90314" w:rsidRDefault="003D3777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27.11.1990</w:t>
            </w:r>
          </w:p>
        </w:tc>
      </w:tr>
      <w:tr w:rsidR="003D3777" w14:paraId="3488996B" w14:textId="77777777" w:rsidTr="003D3777">
        <w:trPr>
          <w:trHeight w:val="280"/>
        </w:trPr>
        <w:tc>
          <w:tcPr>
            <w:tcW w:w="3645" w:type="dxa"/>
            <w:vAlign w:val="center"/>
          </w:tcPr>
          <w:p w14:paraId="47A9B60D" w14:textId="77777777" w:rsidR="003D3777" w:rsidRPr="00E90314" w:rsidRDefault="003D3777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Marital Status</w:t>
            </w:r>
          </w:p>
        </w:tc>
        <w:tc>
          <w:tcPr>
            <w:tcW w:w="359" w:type="dxa"/>
            <w:vAlign w:val="center"/>
          </w:tcPr>
          <w:p w14:paraId="54B9E2B1" w14:textId="77777777" w:rsidR="003D3777" w:rsidRPr="00E90314" w:rsidRDefault="003D3777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876" w:type="dxa"/>
            <w:vAlign w:val="center"/>
          </w:tcPr>
          <w:p w14:paraId="7A3A958F" w14:textId="77777777" w:rsidR="003D3777" w:rsidRPr="00E90314" w:rsidRDefault="003D3777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Single, Female</w:t>
            </w:r>
          </w:p>
        </w:tc>
      </w:tr>
      <w:tr w:rsidR="003D3777" w14:paraId="21E2DFE9" w14:textId="77777777" w:rsidTr="003D3777">
        <w:trPr>
          <w:trHeight w:val="280"/>
        </w:trPr>
        <w:tc>
          <w:tcPr>
            <w:tcW w:w="3645" w:type="dxa"/>
            <w:vAlign w:val="center"/>
          </w:tcPr>
          <w:p w14:paraId="77726B1E" w14:textId="77777777" w:rsidR="003D3777" w:rsidRPr="00E90314" w:rsidRDefault="003D3777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Nationality</w:t>
            </w:r>
          </w:p>
        </w:tc>
        <w:tc>
          <w:tcPr>
            <w:tcW w:w="359" w:type="dxa"/>
            <w:vAlign w:val="center"/>
          </w:tcPr>
          <w:p w14:paraId="7B846883" w14:textId="77777777" w:rsidR="003D3777" w:rsidRPr="00E90314" w:rsidRDefault="003D3777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876" w:type="dxa"/>
            <w:vAlign w:val="center"/>
          </w:tcPr>
          <w:p w14:paraId="21AA6B4B" w14:textId="77777777" w:rsidR="003D3777" w:rsidRPr="00E90314" w:rsidRDefault="003D3777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Indian</w:t>
            </w:r>
          </w:p>
        </w:tc>
      </w:tr>
      <w:tr w:rsidR="003D3777" w14:paraId="4F690B6F" w14:textId="77777777" w:rsidTr="003D3777">
        <w:trPr>
          <w:trHeight w:val="280"/>
        </w:trPr>
        <w:tc>
          <w:tcPr>
            <w:tcW w:w="3645" w:type="dxa"/>
            <w:vAlign w:val="center"/>
          </w:tcPr>
          <w:p w14:paraId="17B4A1F3" w14:textId="77777777" w:rsidR="003D3777" w:rsidRPr="00E90314" w:rsidRDefault="003D3777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Linguistic Proficiency</w:t>
            </w:r>
          </w:p>
        </w:tc>
        <w:tc>
          <w:tcPr>
            <w:tcW w:w="359" w:type="dxa"/>
            <w:vAlign w:val="center"/>
          </w:tcPr>
          <w:p w14:paraId="07B59284" w14:textId="77777777" w:rsidR="003D3777" w:rsidRPr="00E90314" w:rsidRDefault="003D3777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876" w:type="dxa"/>
            <w:vAlign w:val="center"/>
          </w:tcPr>
          <w:p w14:paraId="5BC27E02" w14:textId="77777777" w:rsidR="003D3777" w:rsidRPr="00E90314" w:rsidRDefault="003D3777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English, Malayalam, Tamil</w:t>
            </w:r>
          </w:p>
        </w:tc>
      </w:tr>
      <w:tr w:rsidR="003D3777" w14:paraId="49A6641A" w14:textId="77777777" w:rsidTr="003D3777">
        <w:trPr>
          <w:trHeight w:val="280"/>
        </w:trPr>
        <w:tc>
          <w:tcPr>
            <w:tcW w:w="3645" w:type="dxa"/>
            <w:vAlign w:val="center"/>
          </w:tcPr>
          <w:p w14:paraId="0BE89312" w14:textId="77777777" w:rsidR="003D3777" w:rsidRPr="00E90314" w:rsidRDefault="003D3777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Current City</w:t>
            </w:r>
          </w:p>
        </w:tc>
        <w:tc>
          <w:tcPr>
            <w:tcW w:w="359" w:type="dxa"/>
            <w:vAlign w:val="center"/>
          </w:tcPr>
          <w:p w14:paraId="745EC2AC" w14:textId="77777777" w:rsidR="003D3777" w:rsidRPr="00E90314" w:rsidRDefault="003D3777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876" w:type="dxa"/>
            <w:vAlign w:val="center"/>
          </w:tcPr>
          <w:p w14:paraId="725F35F8" w14:textId="77777777" w:rsidR="003D3777" w:rsidRPr="00E90314" w:rsidRDefault="003D3777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Rome, Italy</w:t>
            </w:r>
          </w:p>
        </w:tc>
      </w:tr>
      <w:tr w:rsidR="00E90314" w14:paraId="35C18EC1" w14:textId="77777777" w:rsidTr="003D3777">
        <w:trPr>
          <w:trHeight w:val="280"/>
        </w:trPr>
        <w:tc>
          <w:tcPr>
            <w:tcW w:w="3645" w:type="dxa"/>
            <w:vAlign w:val="center"/>
          </w:tcPr>
          <w:p w14:paraId="4716B618" w14:textId="00352E71" w:rsidR="00E90314" w:rsidRPr="00E90314" w:rsidRDefault="00E90314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Current Address</w:t>
            </w:r>
          </w:p>
        </w:tc>
        <w:tc>
          <w:tcPr>
            <w:tcW w:w="359" w:type="dxa"/>
            <w:vAlign w:val="center"/>
          </w:tcPr>
          <w:p w14:paraId="4D547FB3" w14:textId="73512679" w:rsidR="00E90314" w:rsidRPr="00E90314" w:rsidRDefault="00E90314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876" w:type="dxa"/>
            <w:vAlign w:val="center"/>
          </w:tcPr>
          <w:p w14:paraId="0B3DDBD7" w14:textId="77777777" w:rsidR="00E90314" w:rsidRPr="00E90314" w:rsidRDefault="00E90314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Via di Acqua Bullicante 304, Block E, Piano 3, interno 8,</w:t>
            </w:r>
          </w:p>
          <w:p w14:paraId="3DB3CCB8" w14:textId="5F2771BD" w:rsidR="00E90314" w:rsidRPr="00E90314" w:rsidRDefault="00E90314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Roma 00177</w:t>
            </w:r>
          </w:p>
        </w:tc>
      </w:tr>
      <w:tr w:rsidR="00E90314" w14:paraId="1E966126" w14:textId="77777777" w:rsidTr="003D3777">
        <w:trPr>
          <w:trHeight w:val="280"/>
        </w:trPr>
        <w:tc>
          <w:tcPr>
            <w:tcW w:w="3645" w:type="dxa"/>
            <w:vAlign w:val="center"/>
          </w:tcPr>
          <w:p w14:paraId="035B76D3" w14:textId="77777777" w:rsidR="00E90314" w:rsidRPr="00E90314" w:rsidRDefault="00E90314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Codice fiscal</w:t>
            </w:r>
          </w:p>
        </w:tc>
        <w:tc>
          <w:tcPr>
            <w:tcW w:w="359" w:type="dxa"/>
            <w:vAlign w:val="center"/>
          </w:tcPr>
          <w:p w14:paraId="66EA360C" w14:textId="77777777" w:rsidR="00E90314" w:rsidRPr="00E90314" w:rsidRDefault="00E90314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876" w:type="dxa"/>
            <w:vAlign w:val="center"/>
          </w:tcPr>
          <w:p w14:paraId="42284972" w14:textId="77777777" w:rsidR="00E90314" w:rsidRPr="00E90314" w:rsidRDefault="00E90314" w:rsidP="00E90314">
            <w:pPr>
              <w:tabs>
                <w:tab w:val="left" w:pos="3870"/>
              </w:tabs>
              <w:spacing w:before="24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E90314">
              <w:rPr>
                <w:color w:val="000000" w:themeColor="text1"/>
                <w:sz w:val="24"/>
                <w:szCs w:val="24"/>
              </w:rPr>
              <w:t>VJYSNY90S67Z222Q</w:t>
            </w:r>
          </w:p>
        </w:tc>
      </w:tr>
    </w:tbl>
    <w:tbl>
      <w:tblPr>
        <w:tblStyle w:val="TableGrid"/>
        <w:tblW w:w="5319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ella in alto contiene il titolo Competenze, la seconda tabella include l'elenco delle competenze e la tabella in basso include le attività"/>
      </w:tblPr>
      <w:tblGrid>
        <w:gridCol w:w="721"/>
        <w:gridCol w:w="8292"/>
      </w:tblGrid>
      <w:tr w:rsidR="0089352B" w:rsidRPr="00565B06" w14:paraId="2B552FBF" w14:textId="77777777" w:rsidTr="00AB3F12">
        <w:tc>
          <w:tcPr>
            <w:tcW w:w="721" w:type="dxa"/>
            <w:tcMar>
              <w:right w:w="216" w:type="dxa"/>
            </w:tcMar>
            <w:vAlign w:val="bottom"/>
          </w:tcPr>
          <w:p w14:paraId="33FBAF5F" w14:textId="77777777" w:rsidR="0089352B" w:rsidRPr="00565B06" w:rsidRDefault="0089352B" w:rsidP="00AB3F12">
            <w:pPr>
              <w:pStyle w:val="Icone"/>
            </w:pPr>
            <w:bookmarkStart w:id="0" w:name="_GoBack"/>
            <w:bookmarkEnd w:id="0"/>
          </w:p>
        </w:tc>
        <w:tc>
          <w:tcPr>
            <w:tcW w:w="8292" w:type="dxa"/>
          </w:tcPr>
          <w:p w14:paraId="5983AB73" w14:textId="74E9188F" w:rsidR="0089352B" w:rsidRPr="00565B06" w:rsidRDefault="0089352B" w:rsidP="00AB3F12">
            <w:pPr>
              <w:pStyle w:val="Heading1"/>
              <w:outlineLvl w:val="0"/>
            </w:pPr>
            <w:r>
              <w:t>Declaration</w:t>
            </w:r>
          </w:p>
        </w:tc>
      </w:tr>
    </w:tbl>
    <w:p w14:paraId="749622D4" w14:textId="0E7D3CD4" w:rsidR="0089352B" w:rsidRPr="00E90314" w:rsidRDefault="00E90314" w:rsidP="0089352B">
      <w:pPr>
        <w:spacing w:after="0"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I </w:t>
      </w:r>
      <w:r w:rsidR="0089352B" w:rsidRPr="00E90314">
        <w:rPr>
          <w:color w:val="000000" w:themeColor="text1"/>
          <w:sz w:val="26"/>
          <w:szCs w:val="26"/>
        </w:rPr>
        <w:t>hereby declare that the information furnished above is true to the best of my knowledge and belief.</w:t>
      </w:r>
      <w:r w:rsidR="0089352B" w:rsidRPr="00E90314">
        <w:rPr>
          <w:color w:val="000000" w:themeColor="text1"/>
          <w:sz w:val="26"/>
          <w:szCs w:val="26"/>
        </w:rPr>
        <w:tab/>
      </w:r>
      <w:r w:rsidR="0089352B" w:rsidRPr="00E90314">
        <w:rPr>
          <w:color w:val="000000" w:themeColor="text1"/>
          <w:sz w:val="26"/>
          <w:szCs w:val="26"/>
        </w:rPr>
        <w:tab/>
      </w:r>
    </w:p>
    <w:p w14:paraId="3EC310C2" w14:textId="2B291984" w:rsidR="0089352B" w:rsidRPr="00E90314" w:rsidRDefault="0089352B" w:rsidP="0089352B">
      <w:pPr>
        <w:tabs>
          <w:tab w:val="left" w:pos="3870"/>
        </w:tabs>
        <w:spacing w:after="120"/>
        <w:jc w:val="both"/>
        <w:rPr>
          <w:color w:val="000000" w:themeColor="text1"/>
          <w:sz w:val="26"/>
          <w:szCs w:val="26"/>
        </w:rPr>
      </w:pPr>
      <w:r w:rsidRPr="00E90314">
        <w:rPr>
          <w:color w:val="000000" w:themeColor="text1"/>
          <w:sz w:val="26"/>
          <w:szCs w:val="26"/>
        </w:rPr>
        <w:tab/>
      </w:r>
    </w:p>
    <w:p w14:paraId="007ACC7E" w14:textId="17EA0C5D" w:rsidR="006C296F" w:rsidRPr="00E90314" w:rsidRDefault="0089352B" w:rsidP="0089352B">
      <w:pPr>
        <w:tabs>
          <w:tab w:val="left" w:pos="3870"/>
        </w:tabs>
        <w:spacing w:after="120"/>
        <w:jc w:val="both"/>
        <w:rPr>
          <w:color w:val="000000" w:themeColor="text1"/>
          <w:sz w:val="26"/>
          <w:szCs w:val="26"/>
        </w:rPr>
      </w:pPr>
      <w:r w:rsidRPr="00E90314">
        <w:rPr>
          <w:color w:val="000000" w:themeColor="text1"/>
          <w:sz w:val="26"/>
          <w:szCs w:val="26"/>
        </w:rPr>
        <w:t>Rome, Italy</w:t>
      </w:r>
      <w:r w:rsidRPr="00E90314">
        <w:rPr>
          <w:color w:val="000000" w:themeColor="text1"/>
          <w:sz w:val="26"/>
          <w:szCs w:val="26"/>
        </w:rPr>
        <w:tab/>
      </w:r>
      <w:r w:rsidRPr="00E90314">
        <w:rPr>
          <w:color w:val="000000" w:themeColor="text1"/>
          <w:sz w:val="26"/>
          <w:szCs w:val="26"/>
        </w:rPr>
        <w:tab/>
      </w:r>
      <w:r w:rsidRPr="00E90314">
        <w:rPr>
          <w:color w:val="000000" w:themeColor="text1"/>
          <w:sz w:val="26"/>
          <w:szCs w:val="26"/>
        </w:rPr>
        <w:tab/>
      </w:r>
      <w:r w:rsidRPr="00E90314">
        <w:rPr>
          <w:color w:val="000000" w:themeColor="text1"/>
          <w:sz w:val="26"/>
          <w:szCs w:val="26"/>
        </w:rPr>
        <w:tab/>
        <w:t>Saranya</w:t>
      </w:r>
    </w:p>
    <w:sectPr w:rsidR="006C296F" w:rsidRPr="00E90314" w:rsidSect="004C7ECA">
      <w:footerReference w:type="default" r:id="rId13"/>
      <w:headerReference w:type="first" r:id="rId14"/>
      <w:pgSz w:w="11906" w:h="16838" w:code="9"/>
      <w:pgMar w:top="720" w:right="1274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D25EC1" w14:textId="77777777" w:rsidR="008F4015" w:rsidRDefault="008F4015" w:rsidP="00F534FB">
      <w:pPr>
        <w:spacing w:after="0"/>
      </w:pPr>
      <w:r>
        <w:separator/>
      </w:r>
    </w:p>
  </w:endnote>
  <w:endnote w:type="continuationSeparator" w:id="0">
    <w:p w14:paraId="01B68AB0" w14:textId="77777777" w:rsidR="008F4015" w:rsidRDefault="008F401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3FEBC" w14:textId="77777777" w:rsidR="00056FE7" w:rsidRDefault="00056FE7">
        <w:pPr>
          <w:pStyle w:val="Footer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7A34F9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110C6C" w14:textId="77777777" w:rsidR="008F4015" w:rsidRDefault="008F4015" w:rsidP="00F534FB">
      <w:pPr>
        <w:spacing w:after="0"/>
      </w:pPr>
      <w:r>
        <w:separator/>
      </w:r>
    </w:p>
  </w:footnote>
  <w:footnote w:type="continuationSeparator" w:id="0">
    <w:p w14:paraId="3F840ED8" w14:textId="77777777" w:rsidR="008F4015" w:rsidRDefault="008F401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4F31C" w14:textId="77777777" w:rsidR="005324B1" w:rsidRDefault="005324B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804728F" wp14:editId="1DAB99B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ttangolo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4AB312D" id="Rettangolo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J46QIAAEU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E473857"/>
    <w:multiLevelType w:val="hybridMultilevel"/>
    <w:tmpl w:val="E9E0CEC2"/>
    <w:lvl w:ilvl="0" w:tplc="329AAC5C">
      <w:start w:val="2015"/>
      <w:numFmt w:val="bullet"/>
      <w:lvlText w:val="-"/>
      <w:lvlJc w:val="left"/>
      <w:pPr>
        <w:ind w:left="420" w:hanging="360"/>
      </w:pPr>
      <w:rPr>
        <w:rFonts w:ascii="Calibri" w:eastAsiaTheme="majorEastAsia" w:hAnsi="Calibri" w:cs="Calibri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39405A"/>
    <w:multiLevelType w:val="multilevel"/>
    <w:tmpl w:val="1598DF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59595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AEE67E9"/>
    <w:multiLevelType w:val="multilevel"/>
    <w:tmpl w:val="2CEA9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59595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3"/>
  </w:num>
  <w:num w:numId="17">
    <w:abstractNumId w:val="12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ECA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E73E9"/>
    <w:rsid w:val="000F79EA"/>
    <w:rsid w:val="00103A1F"/>
    <w:rsid w:val="00134F92"/>
    <w:rsid w:val="00136557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9CD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34C5"/>
    <w:rsid w:val="0020735F"/>
    <w:rsid w:val="002146F8"/>
    <w:rsid w:val="00215593"/>
    <w:rsid w:val="00217917"/>
    <w:rsid w:val="002372E8"/>
    <w:rsid w:val="0023768B"/>
    <w:rsid w:val="002450D3"/>
    <w:rsid w:val="0025163F"/>
    <w:rsid w:val="00254330"/>
    <w:rsid w:val="00260F01"/>
    <w:rsid w:val="00266CC9"/>
    <w:rsid w:val="00275C94"/>
    <w:rsid w:val="00277638"/>
    <w:rsid w:val="0028164F"/>
    <w:rsid w:val="002823BE"/>
    <w:rsid w:val="00297ED0"/>
    <w:rsid w:val="002A4EDA"/>
    <w:rsid w:val="002A57AC"/>
    <w:rsid w:val="002B01E3"/>
    <w:rsid w:val="002B3FC8"/>
    <w:rsid w:val="002B7783"/>
    <w:rsid w:val="002C2D97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C4866"/>
    <w:rsid w:val="003D3777"/>
    <w:rsid w:val="003E5D64"/>
    <w:rsid w:val="003F5FF1"/>
    <w:rsid w:val="00403149"/>
    <w:rsid w:val="004037EF"/>
    <w:rsid w:val="00405BAD"/>
    <w:rsid w:val="004113D8"/>
    <w:rsid w:val="00416463"/>
    <w:rsid w:val="00423827"/>
    <w:rsid w:val="00437B8B"/>
    <w:rsid w:val="00442EF8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C7ECA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165A"/>
    <w:rsid w:val="00562422"/>
    <w:rsid w:val="00565B06"/>
    <w:rsid w:val="00574328"/>
    <w:rsid w:val="00575C01"/>
    <w:rsid w:val="0057750F"/>
    <w:rsid w:val="00581515"/>
    <w:rsid w:val="00582623"/>
    <w:rsid w:val="005826C2"/>
    <w:rsid w:val="0059085F"/>
    <w:rsid w:val="005A459B"/>
    <w:rsid w:val="005A74EC"/>
    <w:rsid w:val="005B3D67"/>
    <w:rsid w:val="005B437C"/>
    <w:rsid w:val="005C3F1B"/>
    <w:rsid w:val="005D0108"/>
    <w:rsid w:val="005E088C"/>
    <w:rsid w:val="005E6E43"/>
    <w:rsid w:val="005F4455"/>
    <w:rsid w:val="00607659"/>
    <w:rsid w:val="006104FF"/>
    <w:rsid w:val="00614B7C"/>
    <w:rsid w:val="00616B9A"/>
    <w:rsid w:val="0062239B"/>
    <w:rsid w:val="00625B8A"/>
    <w:rsid w:val="00644D4E"/>
    <w:rsid w:val="00646D01"/>
    <w:rsid w:val="00652E09"/>
    <w:rsid w:val="00655073"/>
    <w:rsid w:val="00663536"/>
    <w:rsid w:val="006648D4"/>
    <w:rsid w:val="00673F18"/>
    <w:rsid w:val="00676CEB"/>
    <w:rsid w:val="00683A86"/>
    <w:rsid w:val="0069300B"/>
    <w:rsid w:val="006A4C72"/>
    <w:rsid w:val="006A5085"/>
    <w:rsid w:val="006B39F4"/>
    <w:rsid w:val="006C296F"/>
    <w:rsid w:val="006D65F8"/>
    <w:rsid w:val="006E31CB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56174"/>
    <w:rsid w:val="00776E3A"/>
    <w:rsid w:val="007850D1"/>
    <w:rsid w:val="007857C8"/>
    <w:rsid w:val="00785FEB"/>
    <w:rsid w:val="00785FF6"/>
    <w:rsid w:val="00790E98"/>
    <w:rsid w:val="007A0F44"/>
    <w:rsid w:val="007A34F9"/>
    <w:rsid w:val="007A6936"/>
    <w:rsid w:val="007A729F"/>
    <w:rsid w:val="007B3F4F"/>
    <w:rsid w:val="007C0E0E"/>
    <w:rsid w:val="007C153D"/>
    <w:rsid w:val="007C333C"/>
    <w:rsid w:val="007C34A8"/>
    <w:rsid w:val="007E7052"/>
    <w:rsid w:val="007F2AAF"/>
    <w:rsid w:val="007F71A4"/>
    <w:rsid w:val="008030EE"/>
    <w:rsid w:val="00812148"/>
    <w:rsid w:val="00814B43"/>
    <w:rsid w:val="00814FA5"/>
    <w:rsid w:val="0083016A"/>
    <w:rsid w:val="0083306F"/>
    <w:rsid w:val="00842CC6"/>
    <w:rsid w:val="00846AAE"/>
    <w:rsid w:val="00867081"/>
    <w:rsid w:val="008730A3"/>
    <w:rsid w:val="00873CE8"/>
    <w:rsid w:val="0089352B"/>
    <w:rsid w:val="008978E8"/>
    <w:rsid w:val="008A02C4"/>
    <w:rsid w:val="008A49A0"/>
    <w:rsid w:val="008A6538"/>
    <w:rsid w:val="008D4FC8"/>
    <w:rsid w:val="008D5A80"/>
    <w:rsid w:val="008E4577"/>
    <w:rsid w:val="008E5483"/>
    <w:rsid w:val="008F4015"/>
    <w:rsid w:val="008F4532"/>
    <w:rsid w:val="009304AC"/>
    <w:rsid w:val="00933CCA"/>
    <w:rsid w:val="0093795C"/>
    <w:rsid w:val="009411E8"/>
    <w:rsid w:val="00952C89"/>
    <w:rsid w:val="009540F4"/>
    <w:rsid w:val="00956B75"/>
    <w:rsid w:val="00960219"/>
    <w:rsid w:val="009918BB"/>
    <w:rsid w:val="00992C53"/>
    <w:rsid w:val="009931F7"/>
    <w:rsid w:val="00994768"/>
    <w:rsid w:val="009A3510"/>
    <w:rsid w:val="009A3F4C"/>
    <w:rsid w:val="009A78A3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3663"/>
    <w:rsid w:val="00A9077F"/>
    <w:rsid w:val="00A94391"/>
    <w:rsid w:val="00A9691E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29B8"/>
    <w:rsid w:val="00B0115B"/>
    <w:rsid w:val="00B0224A"/>
    <w:rsid w:val="00B112B1"/>
    <w:rsid w:val="00B113D1"/>
    <w:rsid w:val="00B1221A"/>
    <w:rsid w:val="00B204FE"/>
    <w:rsid w:val="00B25746"/>
    <w:rsid w:val="00B4385C"/>
    <w:rsid w:val="00B47E1E"/>
    <w:rsid w:val="00B54661"/>
    <w:rsid w:val="00B55487"/>
    <w:rsid w:val="00B70DAF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E18E8"/>
    <w:rsid w:val="00BF52C1"/>
    <w:rsid w:val="00C0155C"/>
    <w:rsid w:val="00C07E3C"/>
    <w:rsid w:val="00C23E1F"/>
    <w:rsid w:val="00C3233C"/>
    <w:rsid w:val="00C35C81"/>
    <w:rsid w:val="00C3763A"/>
    <w:rsid w:val="00C41A37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F31B4"/>
    <w:rsid w:val="00CF4C73"/>
    <w:rsid w:val="00D046EF"/>
    <w:rsid w:val="00D22E33"/>
    <w:rsid w:val="00D35BBD"/>
    <w:rsid w:val="00D37FAD"/>
    <w:rsid w:val="00D464E4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67F30"/>
    <w:rsid w:val="00E72DA3"/>
    <w:rsid w:val="00E90314"/>
    <w:rsid w:val="00E97BD9"/>
    <w:rsid w:val="00ED023D"/>
    <w:rsid w:val="00ED13B7"/>
    <w:rsid w:val="00EE0848"/>
    <w:rsid w:val="00F03B1E"/>
    <w:rsid w:val="00F03F2C"/>
    <w:rsid w:val="00F11CDE"/>
    <w:rsid w:val="00F1202D"/>
    <w:rsid w:val="00F217AB"/>
    <w:rsid w:val="00F35A06"/>
    <w:rsid w:val="00F42294"/>
    <w:rsid w:val="00F4263D"/>
    <w:rsid w:val="00F435D3"/>
    <w:rsid w:val="00F46425"/>
    <w:rsid w:val="00F5078D"/>
    <w:rsid w:val="00F534FB"/>
    <w:rsid w:val="00F56FFE"/>
    <w:rsid w:val="00F81509"/>
    <w:rsid w:val="00F904FC"/>
    <w:rsid w:val="00F935BF"/>
    <w:rsid w:val="00F94EB5"/>
    <w:rsid w:val="00FA1EB1"/>
    <w:rsid w:val="00FA4359"/>
    <w:rsid w:val="00FA4C84"/>
    <w:rsid w:val="00FB0F18"/>
    <w:rsid w:val="00FB13DD"/>
    <w:rsid w:val="00FD352E"/>
    <w:rsid w:val="00FD5E9F"/>
    <w:rsid w:val="00FE18B2"/>
    <w:rsid w:val="00FE7443"/>
    <w:rsid w:val="00FF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07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it-IT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11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Informazionicontatto">
    <w:name w:val="Informazioni contat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e">
    <w:name w:val="Icone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5C3F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9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it-IT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11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Informazionicontatto">
    <w:name w:val="Informazioni contat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e">
    <w:name w:val="Icone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5C3F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olo_96\AppData\Roaming\Microsoft\Templates\Curriculum%20studente%20(schema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1562D6D3E142F68DCED49467668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55888-D07D-40DD-95DC-D0D647E522E6}"/>
      </w:docPartPr>
      <w:docPartBody>
        <w:p w:rsidR="00F268CE" w:rsidRDefault="00EF75B5" w:rsidP="00EF75B5">
          <w:pPr>
            <w:pStyle w:val="AC1562D6D3E142F68DCED49467668BB7"/>
          </w:pPr>
          <w:r w:rsidRPr="009D0878">
            <w:rPr>
              <w:lang w:bidi="it-IT"/>
            </w:rPr>
            <w:t>Indirizzo</w:t>
          </w:r>
        </w:p>
      </w:docPartBody>
    </w:docPart>
    <w:docPart>
      <w:docPartPr>
        <w:name w:val="5F94CDF8B1AC4F18A510BFFF37B21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54081-064D-4EE7-8F59-FF56948B107C}"/>
      </w:docPartPr>
      <w:docPartBody>
        <w:p w:rsidR="00F268CE" w:rsidRDefault="00EF75B5" w:rsidP="00EF75B5">
          <w:pPr>
            <w:pStyle w:val="5F94CDF8B1AC4F18A510BFFF37B21099"/>
          </w:pPr>
          <w:r w:rsidRPr="009D0878">
            <w:rPr>
              <w:lang w:bidi="it-IT"/>
            </w:rPr>
            <w:t>Telefono</w:t>
          </w:r>
        </w:p>
      </w:docPartBody>
    </w:docPart>
    <w:docPart>
      <w:docPartPr>
        <w:name w:val="B42D3DBB54A54F66B32F0366CE6C7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242DB-3D28-48E2-BD17-DB28E2F95604}"/>
      </w:docPartPr>
      <w:docPartBody>
        <w:p w:rsidR="00F268CE" w:rsidRDefault="00EF75B5" w:rsidP="00EF75B5">
          <w:pPr>
            <w:pStyle w:val="B42D3DBB54A54F66B32F0366CE6C75FF"/>
          </w:pPr>
          <w:r w:rsidRPr="009D0878">
            <w:rPr>
              <w:lang w:bidi="it-IT"/>
            </w:rPr>
            <w:t>Posta elettronica</w:t>
          </w:r>
        </w:p>
      </w:docPartBody>
    </w:docPart>
    <w:docPart>
      <w:docPartPr>
        <w:name w:val="6D03C1EC55DB413C9C069FFE911CE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0B033-7A3A-475E-BE95-F903387B114D}"/>
      </w:docPartPr>
      <w:docPartBody>
        <w:p w:rsidR="00F268CE" w:rsidRDefault="00EF75B5" w:rsidP="00EF75B5">
          <w:pPr>
            <w:pStyle w:val="6D03C1EC55DB413C9C069FFE911CE9CD"/>
          </w:pPr>
          <w:r w:rsidRPr="009D0878">
            <w:rPr>
              <w:lang w:bidi="it-IT"/>
            </w:rPr>
            <w:t>Profilo LinkedIn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CF"/>
    <w:rsid w:val="00067855"/>
    <w:rsid w:val="00276810"/>
    <w:rsid w:val="0043044C"/>
    <w:rsid w:val="006B2B85"/>
    <w:rsid w:val="00751CCF"/>
    <w:rsid w:val="00815102"/>
    <w:rsid w:val="00A2438D"/>
    <w:rsid w:val="00B62750"/>
    <w:rsid w:val="00DF4768"/>
    <w:rsid w:val="00EE491F"/>
    <w:rsid w:val="00EF75B5"/>
    <w:rsid w:val="00F258E3"/>
    <w:rsid w:val="00F2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059922259A4633984D658D2FBE86C7">
    <w:name w:val="7C059922259A4633984D658D2FBE86C7"/>
  </w:style>
  <w:style w:type="paragraph" w:customStyle="1" w:styleId="9D26654F27614DEAAA0155DFA930A856">
    <w:name w:val="9D26654F27614DEAAA0155DFA930A856"/>
  </w:style>
  <w:style w:type="paragraph" w:customStyle="1" w:styleId="BB4C5AE6A2EB443594095877384E7318">
    <w:name w:val="BB4C5AE6A2EB443594095877384E7318"/>
  </w:style>
  <w:style w:type="paragraph" w:customStyle="1" w:styleId="07EEFF9365384DDCA611F7CD0CC10837">
    <w:name w:val="07EEFF9365384DDCA611F7CD0CC10837"/>
  </w:style>
  <w:style w:type="paragraph" w:customStyle="1" w:styleId="AB2F0C50489D4C71BF6A9653984DEC90">
    <w:name w:val="AB2F0C50489D4C71BF6A9653984DEC90"/>
  </w:style>
  <w:style w:type="paragraph" w:customStyle="1" w:styleId="BDA5E81350EB4A23838AE01DB605F670">
    <w:name w:val="BDA5E81350EB4A23838AE01DB605F670"/>
  </w:style>
  <w:style w:type="paragraph" w:customStyle="1" w:styleId="CF221664548D4002BFCF7CD0BDD3AD50">
    <w:name w:val="CF221664548D4002BFCF7CD0BDD3AD50"/>
  </w:style>
  <w:style w:type="paragraph" w:customStyle="1" w:styleId="9FF44F43C1F04DE9A29F3FF2671C8872">
    <w:name w:val="9FF44F43C1F04DE9A29F3FF2671C8872"/>
  </w:style>
  <w:style w:type="paragraph" w:customStyle="1" w:styleId="229E75583F814F88A79281AD2D893924">
    <w:name w:val="229E75583F814F88A79281AD2D893924"/>
  </w:style>
  <w:style w:type="paragraph" w:customStyle="1" w:styleId="96D5A165FC444101871DC2D2714A9E65">
    <w:name w:val="96D5A165FC444101871DC2D2714A9E65"/>
  </w:style>
  <w:style w:type="paragraph" w:customStyle="1" w:styleId="267C4C80E34B4190B29ABBF40F81185E">
    <w:name w:val="267C4C80E34B4190B29ABBF40F81185E"/>
  </w:style>
  <w:style w:type="character" w:styleId="Emphasis">
    <w:name w:val="Emphasis"/>
    <w:basedOn w:val="DefaultParagraphFont"/>
    <w:uiPriority w:val="11"/>
    <w:qFormat/>
    <w:rPr>
      <w:b w:val="0"/>
      <w:iCs/>
      <w:color w:val="3071C3" w:themeColor="text2" w:themeTint="BF"/>
      <w:sz w:val="26"/>
    </w:rPr>
  </w:style>
  <w:style w:type="paragraph" w:customStyle="1" w:styleId="1D07343C7AF447E98EF40C760DC88226">
    <w:name w:val="1D07343C7AF447E98EF40C760DC88226"/>
  </w:style>
  <w:style w:type="paragraph" w:customStyle="1" w:styleId="37512F74C697416FA4C2B182EAE63591">
    <w:name w:val="37512F74C697416FA4C2B182EAE63591"/>
  </w:style>
  <w:style w:type="paragraph" w:customStyle="1" w:styleId="B87A5C1814D5487890E7B8075E059AF7">
    <w:name w:val="B87A5C1814D5487890E7B8075E059AF7"/>
  </w:style>
  <w:style w:type="paragraph" w:customStyle="1" w:styleId="A3DB8DDCA78045B8BC1FC6E30633AED3">
    <w:name w:val="A3DB8DDCA78045B8BC1FC6E30633AED3"/>
  </w:style>
  <w:style w:type="paragraph" w:customStyle="1" w:styleId="87A5876882BB4105B44CA98A4C53F342">
    <w:name w:val="87A5876882BB4105B44CA98A4C53F342"/>
  </w:style>
  <w:style w:type="paragraph" w:customStyle="1" w:styleId="C13BC025CE094AF0ADA7531188C540EA">
    <w:name w:val="C13BC025CE094AF0ADA7531188C540EA"/>
  </w:style>
  <w:style w:type="paragraph" w:customStyle="1" w:styleId="FA287E741E3441E2B056E181BB23CACE">
    <w:name w:val="FA287E741E3441E2B056E181BB23CACE"/>
  </w:style>
  <w:style w:type="paragraph" w:customStyle="1" w:styleId="1199AEE9961E4FE2B98B9C8065ADCBB8">
    <w:name w:val="1199AEE9961E4FE2B98B9C8065ADCBB8"/>
  </w:style>
  <w:style w:type="paragraph" w:customStyle="1" w:styleId="A91C1B2130224BF6B70F26176C26FF4D">
    <w:name w:val="A91C1B2130224BF6B70F26176C26FF4D"/>
  </w:style>
  <w:style w:type="paragraph" w:customStyle="1" w:styleId="8C08E2C6F66C4749BDEC1F5A04EDA281">
    <w:name w:val="8C08E2C6F66C4749BDEC1F5A04EDA281"/>
  </w:style>
  <w:style w:type="paragraph" w:customStyle="1" w:styleId="4C6FAC05F7A04BFF9C7143A2D2DC1CBA">
    <w:name w:val="4C6FAC05F7A04BFF9C7143A2D2DC1CBA"/>
  </w:style>
  <w:style w:type="paragraph" w:customStyle="1" w:styleId="7A768A91FAFE4EDD9C7A5313C31A3F5F">
    <w:name w:val="7A768A91FAFE4EDD9C7A5313C31A3F5F"/>
  </w:style>
  <w:style w:type="paragraph" w:customStyle="1" w:styleId="664B4C60F6824DB384FC1A4FE83DBF1A">
    <w:name w:val="664B4C60F6824DB384FC1A4FE83DBF1A"/>
  </w:style>
  <w:style w:type="paragraph" w:customStyle="1" w:styleId="6D22DF1CE99A40AABB19CA01FE226F01">
    <w:name w:val="6D22DF1CE99A40AABB19CA01FE226F01"/>
  </w:style>
  <w:style w:type="paragraph" w:customStyle="1" w:styleId="C94CA30160DD4B7396FCAE9A2D803366">
    <w:name w:val="C94CA30160DD4B7396FCAE9A2D803366"/>
  </w:style>
  <w:style w:type="paragraph" w:customStyle="1" w:styleId="2A3F8B536A6642E38208B1F66D841109">
    <w:name w:val="2A3F8B536A6642E38208B1F66D841109"/>
  </w:style>
  <w:style w:type="paragraph" w:customStyle="1" w:styleId="62828E0CEC7F49C3ADEE1DD2043B8225">
    <w:name w:val="62828E0CEC7F49C3ADEE1DD2043B8225"/>
  </w:style>
  <w:style w:type="paragraph" w:customStyle="1" w:styleId="C5BD045ECE9041A783B76136E693DE6D">
    <w:name w:val="C5BD045ECE9041A783B76136E693DE6D"/>
  </w:style>
  <w:style w:type="paragraph" w:customStyle="1" w:styleId="6B6ABD075D1C466AA18623A152A81617">
    <w:name w:val="6B6ABD075D1C466AA18623A152A81617"/>
  </w:style>
  <w:style w:type="paragraph" w:customStyle="1" w:styleId="E1902E607F59453C9A5218EEA53CE87D">
    <w:name w:val="E1902E607F59453C9A5218EEA53CE87D"/>
  </w:style>
  <w:style w:type="paragraph" w:customStyle="1" w:styleId="D36289C2362B4EBCBF6A2EACFB4F9198">
    <w:name w:val="D36289C2362B4EBCBF6A2EACFB4F9198"/>
  </w:style>
  <w:style w:type="paragraph" w:customStyle="1" w:styleId="3629F038F8DD49C28EED79B5C2ABD365">
    <w:name w:val="3629F038F8DD49C28EED79B5C2ABD365"/>
  </w:style>
  <w:style w:type="paragraph" w:customStyle="1" w:styleId="82D1AB67EA494239BE3C4E3D5F2C2CF0">
    <w:name w:val="82D1AB67EA494239BE3C4E3D5F2C2CF0"/>
  </w:style>
  <w:style w:type="paragraph" w:customStyle="1" w:styleId="008BC9FC39424A6D9ADEDA8FB6DD0159">
    <w:name w:val="008BC9FC39424A6D9ADEDA8FB6DD0159"/>
  </w:style>
  <w:style w:type="paragraph" w:customStyle="1" w:styleId="60884B5450FC423E9D1483ED117477A5">
    <w:name w:val="60884B5450FC423E9D1483ED117477A5"/>
  </w:style>
  <w:style w:type="paragraph" w:customStyle="1" w:styleId="B194294343734159BE18590AC848AD3B">
    <w:name w:val="B194294343734159BE18590AC848AD3B"/>
  </w:style>
  <w:style w:type="paragraph" w:customStyle="1" w:styleId="1E93C7AE675649B192CEB300A884019F">
    <w:name w:val="1E93C7AE675649B192CEB300A884019F"/>
  </w:style>
  <w:style w:type="paragraph" w:customStyle="1" w:styleId="60809135CC5D4D1BB55CC39E6691C050">
    <w:name w:val="60809135CC5D4D1BB55CC39E6691C050"/>
  </w:style>
  <w:style w:type="paragraph" w:customStyle="1" w:styleId="B6E9597786D947698DC3DDECBA94D2A9">
    <w:name w:val="B6E9597786D947698DC3DDECBA94D2A9"/>
    <w:rsid w:val="00815102"/>
  </w:style>
  <w:style w:type="paragraph" w:customStyle="1" w:styleId="3A71A93D693144F0A676206CB52322BF">
    <w:name w:val="3A71A93D693144F0A676206CB52322BF"/>
    <w:rsid w:val="00815102"/>
  </w:style>
  <w:style w:type="paragraph" w:customStyle="1" w:styleId="33D5551DF1A04DA19CCCA131D9D6B38A">
    <w:name w:val="33D5551DF1A04DA19CCCA131D9D6B38A"/>
    <w:rsid w:val="00EF75B5"/>
    <w:pPr>
      <w:spacing w:after="200" w:line="276" w:lineRule="auto"/>
    </w:pPr>
    <w:rPr>
      <w:lang w:val="en-IN" w:eastAsia="en-IN"/>
    </w:rPr>
  </w:style>
  <w:style w:type="paragraph" w:customStyle="1" w:styleId="89BC040A5DC94E5D89C233743EEDE864">
    <w:name w:val="89BC040A5DC94E5D89C233743EEDE864"/>
    <w:rsid w:val="00EF75B5"/>
    <w:pPr>
      <w:spacing w:after="200" w:line="276" w:lineRule="auto"/>
    </w:pPr>
    <w:rPr>
      <w:lang w:val="en-IN" w:eastAsia="en-IN"/>
    </w:rPr>
  </w:style>
  <w:style w:type="paragraph" w:customStyle="1" w:styleId="A62793B3B9354A699065DE19A99243E8">
    <w:name w:val="A62793B3B9354A699065DE19A99243E8"/>
    <w:rsid w:val="00EF75B5"/>
    <w:pPr>
      <w:spacing w:after="200" w:line="276" w:lineRule="auto"/>
    </w:pPr>
    <w:rPr>
      <w:lang w:val="en-IN" w:eastAsia="en-IN"/>
    </w:rPr>
  </w:style>
  <w:style w:type="paragraph" w:customStyle="1" w:styleId="871EDEAA82864A969F49F860A63DBC9F">
    <w:name w:val="871EDEAA82864A969F49F860A63DBC9F"/>
    <w:rsid w:val="00EF75B5"/>
    <w:pPr>
      <w:spacing w:after="200" w:line="276" w:lineRule="auto"/>
    </w:pPr>
    <w:rPr>
      <w:lang w:val="en-IN" w:eastAsia="en-IN"/>
    </w:rPr>
  </w:style>
  <w:style w:type="paragraph" w:customStyle="1" w:styleId="11EA420AB4F745A887222BFE840ED7E9">
    <w:name w:val="11EA420AB4F745A887222BFE840ED7E9"/>
    <w:rsid w:val="00EF75B5"/>
    <w:pPr>
      <w:spacing w:after="200" w:line="276" w:lineRule="auto"/>
    </w:pPr>
    <w:rPr>
      <w:lang w:val="en-IN" w:eastAsia="en-IN"/>
    </w:rPr>
  </w:style>
  <w:style w:type="paragraph" w:customStyle="1" w:styleId="7183D1BC66974AF6874D3618961FAFD2">
    <w:name w:val="7183D1BC66974AF6874D3618961FAFD2"/>
    <w:rsid w:val="00EF75B5"/>
    <w:pPr>
      <w:spacing w:after="200" w:line="276" w:lineRule="auto"/>
    </w:pPr>
    <w:rPr>
      <w:lang w:val="en-IN" w:eastAsia="en-IN"/>
    </w:rPr>
  </w:style>
  <w:style w:type="paragraph" w:customStyle="1" w:styleId="5A6C7BA98FD34AEE9F622F25E26A8C12">
    <w:name w:val="5A6C7BA98FD34AEE9F622F25E26A8C12"/>
    <w:rsid w:val="00EF75B5"/>
    <w:pPr>
      <w:spacing w:after="200" w:line="276" w:lineRule="auto"/>
    </w:pPr>
    <w:rPr>
      <w:lang w:val="en-IN" w:eastAsia="en-IN"/>
    </w:rPr>
  </w:style>
  <w:style w:type="paragraph" w:customStyle="1" w:styleId="FC839D606B094CBDA0D278BC054250C8">
    <w:name w:val="FC839D606B094CBDA0D278BC054250C8"/>
    <w:rsid w:val="00EF75B5"/>
    <w:pPr>
      <w:spacing w:after="200" w:line="276" w:lineRule="auto"/>
    </w:pPr>
    <w:rPr>
      <w:lang w:val="en-IN" w:eastAsia="en-IN"/>
    </w:rPr>
  </w:style>
  <w:style w:type="paragraph" w:customStyle="1" w:styleId="58F45BEC520D4C88A5BA0814E10AE3D2">
    <w:name w:val="58F45BEC520D4C88A5BA0814E10AE3D2"/>
    <w:rsid w:val="00EF75B5"/>
    <w:pPr>
      <w:spacing w:after="200" w:line="276" w:lineRule="auto"/>
    </w:pPr>
    <w:rPr>
      <w:lang w:val="en-IN" w:eastAsia="en-IN"/>
    </w:rPr>
  </w:style>
  <w:style w:type="paragraph" w:customStyle="1" w:styleId="1FB75455EB2347B58E0678B9F86310C1">
    <w:name w:val="1FB75455EB2347B58E0678B9F86310C1"/>
    <w:rsid w:val="00EF75B5"/>
    <w:pPr>
      <w:spacing w:after="200" w:line="276" w:lineRule="auto"/>
    </w:pPr>
    <w:rPr>
      <w:lang w:val="en-IN" w:eastAsia="en-IN"/>
    </w:rPr>
  </w:style>
  <w:style w:type="paragraph" w:customStyle="1" w:styleId="EEEBD67EC22F4E14A1481DF8EC69EBBD">
    <w:name w:val="EEEBD67EC22F4E14A1481DF8EC69EBBD"/>
    <w:rsid w:val="00EF75B5"/>
    <w:pPr>
      <w:spacing w:after="200" w:line="276" w:lineRule="auto"/>
    </w:pPr>
    <w:rPr>
      <w:lang w:val="en-IN" w:eastAsia="en-IN"/>
    </w:rPr>
  </w:style>
  <w:style w:type="paragraph" w:customStyle="1" w:styleId="D7730CB0CAA647AA9B31D5B7417A00AA">
    <w:name w:val="D7730CB0CAA647AA9B31D5B7417A00AA"/>
    <w:rsid w:val="00EF75B5"/>
    <w:pPr>
      <w:spacing w:after="200" w:line="276" w:lineRule="auto"/>
    </w:pPr>
    <w:rPr>
      <w:lang w:val="en-IN" w:eastAsia="en-IN"/>
    </w:rPr>
  </w:style>
  <w:style w:type="paragraph" w:customStyle="1" w:styleId="47F759B732C04BEC8A48AAEDAE37DEF0">
    <w:name w:val="47F759B732C04BEC8A48AAEDAE37DEF0"/>
    <w:rsid w:val="00EF75B5"/>
    <w:pPr>
      <w:spacing w:after="200" w:line="276" w:lineRule="auto"/>
    </w:pPr>
    <w:rPr>
      <w:lang w:val="en-IN" w:eastAsia="en-IN"/>
    </w:rPr>
  </w:style>
  <w:style w:type="paragraph" w:customStyle="1" w:styleId="D3E63E508054400A94A42A52F0F26357">
    <w:name w:val="D3E63E508054400A94A42A52F0F26357"/>
    <w:rsid w:val="00EF75B5"/>
    <w:pPr>
      <w:spacing w:after="200" w:line="276" w:lineRule="auto"/>
    </w:pPr>
    <w:rPr>
      <w:lang w:val="en-IN" w:eastAsia="en-IN"/>
    </w:rPr>
  </w:style>
  <w:style w:type="paragraph" w:customStyle="1" w:styleId="038A5106BC694A2A990641735D87929F">
    <w:name w:val="038A5106BC694A2A990641735D87929F"/>
    <w:rsid w:val="00EF75B5"/>
    <w:pPr>
      <w:spacing w:after="200" w:line="276" w:lineRule="auto"/>
    </w:pPr>
    <w:rPr>
      <w:lang w:val="en-IN" w:eastAsia="en-IN"/>
    </w:rPr>
  </w:style>
  <w:style w:type="paragraph" w:customStyle="1" w:styleId="A89260AD86BC459B8FE908E74FCEACF6">
    <w:name w:val="A89260AD86BC459B8FE908E74FCEACF6"/>
    <w:rsid w:val="00EF75B5"/>
    <w:pPr>
      <w:spacing w:after="200" w:line="276" w:lineRule="auto"/>
    </w:pPr>
    <w:rPr>
      <w:lang w:val="en-IN" w:eastAsia="en-IN"/>
    </w:rPr>
  </w:style>
  <w:style w:type="paragraph" w:customStyle="1" w:styleId="5F76104BFFD94EFA80F1D2C7B36D3BE7">
    <w:name w:val="5F76104BFFD94EFA80F1D2C7B36D3BE7"/>
    <w:rsid w:val="00EF75B5"/>
    <w:pPr>
      <w:spacing w:after="200" w:line="276" w:lineRule="auto"/>
    </w:pPr>
    <w:rPr>
      <w:lang w:val="en-IN" w:eastAsia="en-IN"/>
    </w:rPr>
  </w:style>
  <w:style w:type="paragraph" w:customStyle="1" w:styleId="71979E4666754895B0463D7B964ECF89">
    <w:name w:val="71979E4666754895B0463D7B964ECF89"/>
    <w:rsid w:val="00EF75B5"/>
    <w:pPr>
      <w:spacing w:after="200" w:line="276" w:lineRule="auto"/>
    </w:pPr>
    <w:rPr>
      <w:lang w:val="en-IN" w:eastAsia="en-IN"/>
    </w:rPr>
  </w:style>
  <w:style w:type="paragraph" w:customStyle="1" w:styleId="AC1562D6D3E142F68DCED49467668BB7">
    <w:name w:val="AC1562D6D3E142F68DCED49467668BB7"/>
    <w:rsid w:val="00EF75B5"/>
    <w:pPr>
      <w:spacing w:after="200" w:line="276" w:lineRule="auto"/>
    </w:pPr>
    <w:rPr>
      <w:lang w:val="en-IN" w:eastAsia="en-IN"/>
    </w:rPr>
  </w:style>
  <w:style w:type="paragraph" w:customStyle="1" w:styleId="5F94CDF8B1AC4F18A510BFFF37B21099">
    <w:name w:val="5F94CDF8B1AC4F18A510BFFF37B21099"/>
    <w:rsid w:val="00EF75B5"/>
    <w:pPr>
      <w:spacing w:after="200" w:line="276" w:lineRule="auto"/>
    </w:pPr>
    <w:rPr>
      <w:lang w:val="en-IN" w:eastAsia="en-IN"/>
    </w:rPr>
  </w:style>
  <w:style w:type="paragraph" w:customStyle="1" w:styleId="B42D3DBB54A54F66B32F0366CE6C75FF">
    <w:name w:val="B42D3DBB54A54F66B32F0366CE6C75FF"/>
    <w:rsid w:val="00EF75B5"/>
    <w:pPr>
      <w:spacing w:after="200" w:line="276" w:lineRule="auto"/>
    </w:pPr>
    <w:rPr>
      <w:lang w:val="en-IN" w:eastAsia="en-IN"/>
    </w:rPr>
  </w:style>
  <w:style w:type="paragraph" w:customStyle="1" w:styleId="6D03C1EC55DB413C9C069FFE911CE9CD">
    <w:name w:val="6D03C1EC55DB413C9C069FFE911CE9CD"/>
    <w:rsid w:val="00EF75B5"/>
    <w:pPr>
      <w:spacing w:after="200" w:line="276" w:lineRule="auto"/>
    </w:pPr>
    <w:rPr>
      <w:lang w:val="en-IN" w:eastAsia="en-IN"/>
    </w:rPr>
  </w:style>
  <w:style w:type="paragraph" w:customStyle="1" w:styleId="E547BA72804643F3A42770741AA6A39C">
    <w:name w:val="E547BA72804643F3A42770741AA6A39C"/>
    <w:rsid w:val="00EF75B5"/>
    <w:pPr>
      <w:spacing w:after="200" w:line="276" w:lineRule="auto"/>
    </w:pPr>
    <w:rPr>
      <w:lang w:val="en-IN" w:eastAsia="en-IN"/>
    </w:rPr>
  </w:style>
  <w:style w:type="paragraph" w:customStyle="1" w:styleId="2DEDFE8CF19A46D2BCF001A0FB46618C">
    <w:name w:val="2DEDFE8CF19A46D2BCF001A0FB46618C"/>
    <w:rsid w:val="00EF75B5"/>
    <w:pPr>
      <w:spacing w:after="200" w:line="276" w:lineRule="auto"/>
    </w:pPr>
    <w:rPr>
      <w:lang w:val="en-IN" w:eastAsia="en-IN"/>
    </w:rPr>
  </w:style>
  <w:style w:type="paragraph" w:customStyle="1" w:styleId="8B2DE6898B804B63BAAD403354E7BB38">
    <w:name w:val="8B2DE6898B804B63BAAD403354E7BB38"/>
    <w:rsid w:val="00EF75B5"/>
    <w:pPr>
      <w:spacing w:after="200" w:line="276" w:lineRule="auto"/>
    </w:pPr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059922259A4633984D658D2FBE86C7">
    <w:name w:val="7C059922259A4633984D658D2FBE86C7"/>
  </w:style>
  <w:style w:type="paragraph" w:customStyle="1" w:styleId="9D26654F27614DEAAA0155DFA930A856">
    <w:name w:val="9D26654F27614DEAAA0155DFA930A856"/>
  </w:style>
  <w:style w:type="paragraph" w:customStyle="1" w:styleId="BB4C5AE6A2EB443594095877384E7318">
    <w:name w:val="BB4C5AE6A2EB443594095877384E7318"/>
  </w:style>
  <w:style w:type="paragraph" w:customStyle="1" w:styleId="07EEFF9365384DDCA611F7CD0CC10837">
    <w:name w:val="07EEFF9365384DDCA611F7CD0CC10837"/>
  </w:style>
  <w:style w:type="paragraph" w:customStyle="1" w:styleId="AB2F0C50489D4C71BF6A9653984DEC90">
    <w:name w:val="AB2F0C50489D4C71BF6A9653984DEC90"/>
  </w:style>
  <w:style w:type="paragraph" w:customStyle="1" w:styleId="BDA5E81350EB4A23838AE01DB605F670">
    <w:name w:val="BDA5E81350EB4A23838AE01DB605F670"/>
  </w:style>
  <w:style w:type="paragraph" w:customStyle="1" w:styleId="CF221664548D4002BFCF7CD0BDD3AD50">
    <w:name w:val="CF221664548D4002BFCF7CD0BDD3AD50"/>
  </w:style>
  <w:style w:type="paragraph" w:customStyle="1" w:styleId="9FF44F43C1F04DE9A29F3FF2671C8872">
    <w:name w:val="9FF44F43C1F04DE9A29F3FF2671C8872"/>
  </w:style>
  <w:style w:type="paragraph" w:customStyle="1" w:styleId="229E75583F814F88A79281AD2D893924">
    <w:name w:val="229E75583F814F88A79281AD2D893924"/>
  </w:style>
  <w:style w:type="paragraph" w:customStyle="1" w:styleId="96D5A165FC444101871DC2D2714A9E65">
    <w:name w:val="96D5A165FC444101871DC2D2714A9E65"/>
  </w:style>
  <w:style w:type="paragraph" w:customStyle="1" w:styleId="267C4C80E34B4190B29ABBF40F81185E">
    <w:name w:val="267C4C80E34B4190B29ABBF40F81185E"/>
  </w:style>
  <w:style w:type="character" w:styleId="Emphasis">
    <w:name w:val="Emphasis"/>
    <w:basedOn w:val="DefaultParagraphFont"/>
    <w:uiPriority w:val="11"/>
    <w:qFormat/>
    <w:rPr>
      <w:b w:val="0"/>
      <w:iCs/>
      <w:color w:val="3071C3" w:themeColor="text2" w:themeTint="BF"/>
      <w:sz w:val="26"/>
    </w:rPr>
  </w:style>
  <w:style w:type="paragraph" w:customStyle="1" w:styleId="1D07343C7AF447E98EF40C760DC88226">
    <w:name w:val="1D07343C7AF447E98EF40C760DC88226"/>
  </w:style>
  <w:style w:type="paragraph" w:customStyle="1" w:styleId="37512F74C697416FA4C2B182EAE63591">
    <w:name w:val="37512F74C697416FA4C2B182EAE63591"/>
  </w:style>
  <w:style w:type="paragraph" w:customStyle="1" w:styleId="B87A5C1814D5487890E7B8075E059AF7">
    <w:name w:val="B87A5C1814D5487890E7B8075E059AF7"/>
  </w:style>
  <w:style w:type="paragraph" w:customStyle="1" w:styleId="A3DB8DDCA78045B8BC1FC6E30633AED3">
    <w:name w:val="A3DB8DDCA78045B8BC1FC6E30633AED3"/>
  </w:style>
  <w:style w:type="paragraph" w:customStyle="1" w:styleId="87A5876882BB4105B44CA98A4C53F342">
    <w:name w:val="87A5876882BB4105B44CA98A4C53F342"/>
  </w:style>
  <w:style w:type="paragraph" w:customStyle="1" w:styleId="C13BC025CE094AF0ADA7531188C540EA">
    <w:name w:val="C13BC025CE094AF0ADA7531188C540EA"/>
  </w:style>
  <w:style w:type="paragraph" w:customStyle="1" w:styleId="FA287E741E3441E2B056E181BB23CACE">
    <w:name w:val="FA287E741E3441E2B056E181BB23CACE"/>
  </w:style>
  <w:style w:type="paragraph" w:customStyle="1" w:styleId="1199AEE9961E4FE2B98B9C8065ADCBB8">
    <w:name w:val="1199AEE9961E4FE2B98B9C8065ADCBB8"/>
  </w:style>
  <w:style w:type="paragraph" w:customStyle="1" w:styleId="A91C1B2130224BF6B70F26176C26FF4D">
    <w:name w:val="A91C1B2130224BF6B70F26176C26FF4D"/>
  </w:style>
  <w:style w:type="paragraph" w:customStyle="1" w:styleId="8C08E2C6F66C4749BDEC1F5A04EDA281">
    <w:name w:val="8C08E2C6F66C4749BDEC1F5A04EDA281"/>
  </w:style>
  <w:style w:type="paragraph" w:customStyle="1" w:styleId="4C6FAC05F7A04BFF9C7143A2D2DC1CBA">
    <w:name w:val="4C6FAC05F7A04BFF9C7143A2D2DC1CBA"/>
  </w:style>
  <w:style w:type="paragraph" w:customStyle="1" w:styleId="7A768A91FAFE4EDD9C7A5313C31A3F5F">
    <w:name w:val="7A768A91FAFE4EDD9C7A5313C31A3F5F"/>
  </w:style>
  <w:style w:type="paragraph" w:customStyle="1" w:styleId="664B4C60F6824DB384FC1A4FE83DBF1A">
    <w:name w:val="664B4C60F6824DB384FC1A4FE83DBF1A"/>
  </w:style>
  <w:style w:type="paragraph" w:customStyle="1" w:styleId="6D22DF1CE99A40AABB19CA01FE226F01">
    <w:name w:val="6D22DF1CE99A40AABB19CA01FE226F01"/>
  </w:style>
  <w:style w:type="paragraph" w:customStyle="1" w:styleId="C94CA30160DD4B7396FCAE9A2D803366">
    <w:name w:val="C94CA30160DD4B7396FCAE9A2D803366"/>
  </w:style>
  <w:style w:type="paragraph" w:customStyle="1" w:styleId="2A3F8B536A6642E38208B1F66D841109">
    <w:name w:val="2A3F8B536A6642E38208B1F66D841109"/>
  </w:style>
  <w:style w:type="paragraph" w:customStyle="1" w:styleId="62828E0CEC7F49C3ADEE1DD2043B8225">
    <w:name w:val="62828E0CEC7F49C3ADEE1DD2043B8225"/>
  </w:style>
  <w:style w:type="paragraph" w:customStyle="1" w:styleId="C5BD045ECE9041A783B76136E693DE6D">
    <w:name w:val="C5BD045ECE9041A783B76136E693DE6D"/>
  </w:style>
  <w:style w:type="paragraph" w:customStyle="1" w:styleId="6B6ABD075D1C466AA18623A152A81617">
    <w:name w:val="6B6ABD075D1C466AA18623A152A81617"/>
  </w:style>
  <w:style w:type="paragraph" w:customStyle="1" w:styleId="E1902E607F59453C9A5218EEA53CE87D">
    <w:name w:val="E1902E607F59453C9A5218EEA53CE87D"/>
  </w:style>
  <w:style w:type="paragraph" w:customStyle="1" w:styleId="D36289C2362B4EBCBF6A2EACFB4F9198">
    <w:name w:val="D36289C2362B4EBCBF6A2EACFB4F9198"/>
  </w:style>
  <w:style w:type="paragraph" w:customStyle="1" w:styleId="3629F038F8DD49C28EED79B5C2ABD365">
    <w:name w:val="3629F038F8DD49C28EED79B5C2ABD365"/>
  </w:style>
  <w:style w:type="paragraph" w:customStyle="1" w:styleId="82D1AB67EA494239BE3C4E3D5F2C2CF0">
    <w:name w:val="82D1AB67EA494239BE3C4E3D5F2C2CF0"/>
  </w:style>
  <w:style w:type="paragraph" w:customStyle="1" w:styleId="008BC9FC39424A6D9ADEDA8FB6DD0159">
    <w:name w:val="008BC9FC39424A6D9ADEDA8FB6DD0159"/>
  </w:style>
  <w:style w:type="paragraph" w:customStyle="1" w:styleId="60884B5450FC423E9D1483ED117477A5">
    <w:name w:val="60884B5450FC423E9D1483ED117477A5"/>
  </w:style>
  <w:style w:type="paragraph" w:customStyle="1" w:styleId="B194294343734159BE18590AC848AD3B">
    <w:name w:val="B194294343734159BE18590AC848AD3B"/>
  </w:style>
  <w:style w:type="paragraph" w:customStyle="1" w:styleId="1E93C7AE675649B192CEB300A884019F">
    <w:name w:val="1E93C7AE675649B192CEB300A884019F"/>
  </w:style>
  <w:style w:type="paragraph" w:customStyle="1" w:styleId="60809135CC5D4D1BB55CC39E6691C050">
    <w:name w:val="60809135CC5D4D1BB55CC39E6691C050"/>
  </w:style>
  <w:style w:type="paragraph" w:customStyle="1" w:styleId="B6E9597786D947698DC3DDECBA94D2A9">
    <w:name w:val="B6E9597786D947698DC3DDECBA94D2A9"/>
    <w:rsid w:val="00815102"/>
  </w:style>
  <w:style w:type="paragraph" w:customStyle="1" w:styleId="3A71A93D693144F0A676206CB52322BF">
    <w:name w:val="3A71A93D693144F0A676206CB52322BF"/>
    <w:rsid w:val="00815102"/>
  </w:style>
  <w:style w:type="paragraph" w:customStyle="1" w:styleId="33D5551DF1A04DA19CCCA131D9D6B38A">
    <w:name w:val="33D5551DF1A04DA19CCCA131D9D6B38A"/>
    <w:rsid w:val="00EF75B5"/>
    <w:pPr>
      <w:spacing w:after="200" w:line="276" w:lineRule="auto"/>
    </w:pPr>
    <w:rPr>
      <w:lang w:val="en-IN" w:eastAsia="en-IN"/>
    </w:rPr>
  </w:style>
  <w:style w:type="paragraph" w:customStyle="1" w:styleId="89BC040A5DC94E5D89C233743EEDE864">
    <w:name w:val="89BC040A5DC94E5D89C233743EEDE864"/>
    <w:rsid w:val="00EF75B5"/>
    <w:pPr>
      <w:spacing w:after="200" w:line="276" w:lineRule="auto"/>
    </w:pPr>
    <w:rPr>
      <w:lang w:val="en-IN" w:eastAsia="en-IN"/>
    </w:rPr>
  </w:style>
  <w:style w:type="paragraph" w:customStyle="1" w:styleId="A62793B3B9354A699065DE19A99243E8">
    <w:name w:val="A62793B3B9354A699065DE19A99243E8"/>
    <w:rsid w:val="00EF75B5"/>
    <w:pPr>
      <w:spacing w:after="200" w:line="276" w:lineRule="auto"/>
    </w:pPr>
    <w:rPr>
      <w:lang w:val="en-IN" w:eastAsia="en-IN"/>
    </w:rPr>
  </w:style>
  <w:style w:type="paragraph" w:customStyle="1" w:styleId="871EDEAA82864A969F49F860A63DBC9F">
    <w:name w:val="871EDEAA82864A969F49F860A63DBC9F"/>
    <w:rsid w:val="00EF75B5"/>
    <w:pPr>
      <w:spacing w:after="200" w:line="276" w:lineRule="auto"/>
    </w:pPr>
    <w:rPr>
      <w:lang w:val="en-IN" w:eastAsia="en-IN"/>
    </w:rPr>
  </w:style>
  <w:style w:type="paragraph" w:customStyle="1" w:styleId="11EA420AB4F745A887222BFE840ED7E9">
    <w:name w:val="11EA420AB4F745A887222BFE840ED7E9"/>
    <w:rsid w:val="00EF75B5"/>
    <w:pPr>
      <w:spacing w:after="200" w:line="276" w:lineRule="auto"/>
    </w:pPr>
    <w:rPr>
      <w:lang w:val="en-IN" w:eastAsia="en-IN"/>
    </w:rPr>
  </w:style>
  <w:style w:type="paragraph" w:customStyle="1" w:styleId="7183D1BC66974AF6874D3618961FAFD2">
    <w:name w:val="7183D1BC66974AF6874D3618961FAFD2"/>
    <w:rsid w:val="00EF75B5"/>
    <w:pPr>
      <w:spacing w:after="200" w:line="276" w:lineRule="auto"/>
    </w:pPr>
    <w:rPr>
      <w:lang w:val="en-IN" w:eastAsia="en-IN"/>
    </w:rPr>
  </w:style>
  <w:style w:type="paragraph" w:customStyle="1" w:styleId="5A6C7BA98FD34AEE9F622F25E26A8C12">
    <w:name w:val="5A6C7BA98FD34AEE9F622F25E26A8C12"/>
    <w:rsid w:val="00EF75B5"/>
    <w:pPr>
      <w:spacing w:after="200" w:line="276" w:lineRule="auto"/>
    </w:pPr>
    <w:rPr>
      <w:lang w:val="en-IN" w:eastAsia="en-IN"/>
    </w:rPr>
  </w:style>
  <w:style w:type="paragraph" w:customStyle="1" w:styleId="FC839D606B094CBDA0D278BC054250C8">
    <w:name w:val="FC839D606B094CBDA0D278BC054250C8"/>
    <w:rsid w:val="00EF75B5"/>
    <w:pPr>
      <w:spacing w:after="200" w:line="276" w:lineRule="auto"/>
    </w:pPr>
    <w:rPr>
      <w:lang w:val="en-IN" w:eastAsia="en-IN"/>
    </w:rPr>
  </w:style>
  <w:style w:type="paragraph" w:customStyle="1" w:styleId="58F45BEC520D4C88A5BA0814E10AE3D2">
    <w:name w:val="58F45BEC520D4C88A5BA0814E10AE3D2"/>
    <w:rsid w:val="00EF75B5"/>
    <w:pPr>
      <w:spacing w:after="200" w:line="276" w:lineRule="auto"/>
    </w:pPr>
    <w:rPr>
      <w:lang w:val="en-IN" w:eastAsia="en-IN"/>
    </w:rPr>
  </w:style>
  <w:style w:type="paragraph" w:customStyle="1" w:styleId="1FB75455EB2347B58E0678B9F86310C1">
    <w:name w:val="1FB75455EB2347B58E0678B9F86310C1"/>
    <w:rsid w:val="00EF75B5"/>
    <w:pPr>
      <w:spacing w:after="200" w:line="276" w:lineRule="auto"/>
    </w:pPr>
    <w:rPr>
      <w:lang w:val="en-IN" w:eastAsia="en-IN"/>
    </w:rPr>
  </w:style>
  <w:style w:type="paragraph" w:customStyle="1" w:styleId="EEEBD67EC22F4E14A1481DF8EC69EBBD">
    <w:name w:val="EEEBD67EC22F4E14A1481DF8EC69EBBD"/>
    <w:rsid w:val="00EF75B5"/>
    <w:pPr>
      <w:spacing w:after="200" w:line="276" w:lineRule="auto"/>
    </w:pPr>
    <w:rPr>
      <w:lang w:val="en-IN" w:eastAsia="en-IN"/>
    </w:rPr>
  </w:style>
  <w:style w:type="paragraph" w:customStyle="1" w:styleId="D7730CB0CAA647AA9B31D5B7417A00AA">
    <w:name w:val="D7730CB0CAA647AA9B31D5B7417A00AA"/>
    <w:rsid w:val="00EF75B5"/>
    <w:pPr>
      <w:spacing w:after="200" w:line="276" w:lineRule="auto"/>
    </w:pPr>
    <w:rPr>
      <w:lang w:val="en-IN" w:eastAsia="en-IN"/>
    </w:rPr>
  </w:style>
  <w:style w:type="paragraph" w:customStyle="1" w:styleId="47F759B732C04BEC8A48AAEDAE37DEF0">
    <w:name w:val="47F759B732C04BEC8A48AAEDAE37DEF0"/>
    <w:rsid w:val="00EF75B5"/>
    <w:pPr>
      <w:spacing w:after="200" w:line="276" w:lineRule="auto"/>
    </w:pPr>
    <w:rPr>
      <w:lang w:val="en-IN" w:eastAsia="en-IN"/>
    </w:rPr>
  </w:style>
  <w:style w:type="paragraph" w:customStyle="1" w:styleId="D3E63E508054400A94A42A52F0F26357">
    <w:name w:val="D3E63E508054400A94A42A52F0F26357"/>
    <w:rsid w:val="00EF75B5"/>
    <w:pPr>
      <w:spacing w:after="200" w:line="276" w:lineRule="auto"/>
    </w:pPr>
    <w:rPr>
      <w:lang w:val="en-IN" w:eastAsia="en-IN"/>
    </w:rPr>
  </w:style>
  <w:style w:type="paragraph" w:customStyle="1" w:styleId="038A5106BC694A2A990641735D87929F">
    <w:name w:val="038A5106BC694A2A990641735D87929F"/>
    <w:rsid w:val="00EF75B5"/>
    <w:pPr>
      <w:spacing w:after="200" w:line="276" w:lineRule="auto"/>
    </w:pPr>
    <w:rPr>
      <w:lang w:val="en-IN" w:eastAsia="en-IN"/>
    </w:rPr>
  </w:style>
  <w:style w:type="paragraph" w:customStyle="1" w:styleId="A89260AD86BC459B8FE908E74FCEACF6">
    <w:name w:val="A89260AD86BC459B8FE908E74FCEACF6"/>
    <w:rsid w:val="00EF75B5"/>
    <w:pPr>
      <w:spacing w:after="200" w:line="276" w:lineRule="auto"/>
    </w:pPr>
    <w:rPr>
      <w:lang w:val="en-IN" w:eastAsia="en-IN"/>
    </w:rPr>
  </w:style>
  <w:style w:type="paragraph" w:customStyle="1" w:styleId="5F76104BFFD94EFA80F1D2C7B36D3BE7">
    <w:name w:val="5F76104BFFD94EFA80F1D2C7B36D3BE7"/>
    <w:rsid w:val="00EF75B5"/>
    <w:pPr>
      <w:spacing w:after="200" w:line="276" w:lineRule="auto"/>
    </w:pPr>
    <w:rPr>
      <w:lang w:val="en-IN" w:eastAsia="en-IN"/>
    </w:rPr>
  </w:style>
  <w:style w:type="paragraph" w:customStyle="1" w:styleId="71979E4666754895B0463D7B964ECF89">
    <w:name w:val="71979E4666754895B0463D7B964ECF89"/>
    <w:rsid w:val="00EF75B5"/>
    <w:pPr>
      <w:spacing w:after="200" w:line="276" w:lineRule="auto"/>
    </w:pPr>
    <w:rPr>
      <w:lang w:val="en-IN" w:eastAsia="en-IN"/>
    </w:rPr>
  </w:style>
  <w:style w:type="paragraph" w:customStyle="1" w:styleId="AC1562D6D3E142F68DCED49467668BB7">
    <w:name w:val="AC1562D6D3E142F68DCED49467668BB7"/>
    <w:rsid w:val="00EF75B5"/>
    <w:pPr>
      <w:spacing w:after="200" w:line="276" w:lineRule="auto"/>
    </w:pPr>
    <w:rPr>
      <w:lang w:val="en-IN" w:eastAsia="en-IN"/>
    </w:rPr>
  </w:style>
  <w:style w:type="paragraph" w:customStyle="1" w:styleId="5F94CDF8B1AC4F18A510BFFF37B21099">
    <w:name w:val="5F94CDF8B1AC4F18A510BFFF37B21099"/>
    <w:rsid w:val="00EF75B5"/>
    <w:pPr>
      <w:spacing w:after="200" w:line="276" w:lineRule="auto"/>
    </w:pPr>
    <w:rPr>
      <w:lang w:val="en-IN" w:eastAsia="en-IN"/>
    </w:rPr>
  </w:style>
  <w:style w:type="paragraph" w:customStyle="1" w:styleId="B42D3DBB54A54F66B32F0366CE6C75FF">
    <w:name w:val="B42D3DBB54A54F66B32F0366CE6C75FF"/>
    <w:rsid w:val="00EF75B5"/>
    <w:pPr>
      <w:spacing w:after="200" w:line="276" w:lineRule="auto"/>
    </w:pPr>
    <w:rPr>
      <w:lang w:val="en-IN" w:eastAsia="en-IN"/>
    </w:rPr>
  </w:style>
  <w:style w:type="paragraph" w:customStyle="1" w:styleId="6D03C1EC55DB413C9C069FFE911CE9CD">
    <w:name w:val="6D03C1EC55DB413C9C069FFE911CE9CD"/>
    <w:rsid w:val="00EF75B5"/>
    <w:pPr>
      <w:spacing w:after="200" w:line="276" w:lineRule="auto"/>
    </w:pPr>
    <w:rPr>
      <w:lang w:val="en-IN" w:eastAsia="en-IN"/>
    </w:rPr>
  </w:style>
  <w:style w:type="paragraph" w:customStyle="1" w:styleId="E547BA72804643F3A42770741AA6A39C">
    <w:name w:val="E547BA72804643F3A42770741AA6A39C"/>
    <w:rsid w:val="00EF75B5"/>
    <w:pPr>
      <w:spacing w:after="200" w:line="276" w:lineRule="auto"/>
    </w:pPr>
    <w:rPr>
      <w:lang w:val="en-IN" w:eastAsia="en-IN"/>
    </w:rPr>
  </w:style>
  <w:style w:type="paragraph" w:customStyle="1" w:styleId="2DEDFE8CF19A46D2BCF001A0FB46618C">
    <w:name w:val="2DEDFE8CF19A46D2BCF001A0FB46618C"/>
    <w:rsid w:val="00EF75B5"/>
    <w:pPr>
      <w:spacing w:after="200" w:line="276" w:lineRule="auto"/>
    </w:pPr>
    <w:rPr>
      <w:lang w:val="en-IN" w:eastAsia="en-IN"/>
    </w:rPr>
  </w:style>
  <w:style w:type="paragraph" w:customStyle="1" w:styleId="8B2DE6898B804B63BAAD403354E7BB38">
    <w:name w:val="8B2DE6898B804B63BAAD403354E7BB38"/>
    <w:rsid w:val="00EF75B5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Rome, Italy</CompanyAddress>
  <CompanyPhone>3489034269</CompanyPhone>
  <CompanyFax/>
  <CompanyEmail>mailsaranyavs1@gmail.com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studente (schema Moderno)</Template>
  <TotalTime>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https://www.linkedin.com/in/saranya-vs-60889b99/</cp:keywords>
  <dc:description/>
  <cp:lastModifiedBy/>
  <cp:revision>1</cp:revision>
  <dcterms:created xsi:type="dcterms:W3CDTF">2019-04-16T11:26:00Z</dcterms:created>
  <dcterms:modified xsi:type="dcterms:W3CDTF">2020-10-03T15:45:00Z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